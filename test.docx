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0655" w14:textId="09356ABD" w:rsidR="00743E35" w:rsidRDefault="00382131" w:rsidP="00C7573C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0" allowOverlap="1" wp14:anchorId="6B96E8C3" wp14:editId="2491D216">
                <wp:simplePos x="0" y="0"/>
                <wp:positionH relativeFrom="margin">
                  <wp:posOffset>-1422400</wp:posOffset>
                </wp:positionH>
                <wp:positionV relativeFrom="margin">
                  <wp:posOffset>53340</wp:posOffset>
                </wp:positionV>
                <wp:extent cx="1403985" cy="1554480"/>
                <wp:effectExtent l="0" t="0" r="0" b="0"/>
                <wp:wrapNone/>
                <wp:docPr id="4" name="Absen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17AE5D2B" w14:textId="77777777">
                              <w:tc>
                                <w:tcPr>
                                  <w:tcW w:w="2155" w:type="dxa"/>
                                </w:tcPr>
                                <w:p w14:paraId="67E6AE0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La Posta Svizzera</w:t>
                                  </w:r>
                                </w:p>
                              </w:tc>
                            </w:tr>
                            <w:tr w:rsidR="0016573C" w14:paraId="7F7496D8" w14:textId="77777777">
                              <w:tc>
                                <w:tcPr>
                                  <w:tcW w:w="2155" w:type="dxa"/>
                                </w:tcPr>
                                <w:p w14:paraId="1738F75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bookmarkStart w:id="0" w:name="BereichSel"/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Tecnologia dell'informazione</w:t>
                                  </w:r>
                                  <w:bookmarkEnd w:id="0"/>
                                </w:p>
                              </w:tc>
                            </w:tr>
                            <w:tr w:rsidR="0016573C" w14:paraId="4492F307" w14:textId="77777777">
                              <w:tc>
                                <w:tcPr>
                                  <w:tcW w:w="2155" w:type="dxa"/>
                                </w:tcPr>
                                <w:p w14:paraId="36CBD40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viale Stazione 15</w:t>
                                  </w:r>
                                </w:p>
                              </w:tc>
                            </w:tr>
                            <w:tr w:rsidR="0016573C" w14:paraId="230AE3A5" w14:textId="77777777">
                              <w:tc>
                                <w:tcPr>
                                  <w:tcW w:w="2155" w:type="dxa"/>
                                </w:tcPr>
                                <w:p w14:paraId="54823A7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C.P.2749</w:t>
                                  </w:r>
                                </w:p>
                              </w:tc>
                            </w:tr>
                            <w:tr w:rsidR="0016573C" w14:paraId="711D81FF" w14:textId="77777777">
                              <w:tc>
                                <w:tcPr>
                                  <w:tcW w:w="2155" w:type="dxa"/>
                                </w:tcPr>
                                <w:p w14:paraId="73CBEBAF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6500 Bellinzona</w:t>
                                  </w:r>
                                </w:p>
                              </w:tc>
                            </w:tr>
                          </w:tbl>
                          <w:p w14:paraId="1411035C" w14:textId="77777777" w:rsidR="0016573C" w:rsidRDefault="0016573C">
                            <w:pPr>
                              <w:spacing w:line="170" w:lineRule="exac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6ECBBB9B" w14:textId="77777777">
                              <w:tc>
                                <w:tcPr>
                                  <w:tcW w:w="2155" w:type="dxa"/>
                                </w:tcPr>
                                <w:p w14:paraId="6BBA8D4D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sz w:val="15"/>
                                      <w:lang w:val="it-CH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9143C" w14:textId="77777777" w:rsidR="0016573C" w:rsidRDefault="0016573C">
                            <w:pPr>
                              <w:rPr>
                                <w:lang w:val="it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6E8C3" id="_x0000_t202" coordsize="21600,21600" o:spt="202" path="m,l,21600r21600,l21600,xe">
                <v:stroke joinstyle="miter"/>
                <v:path gradientshapeok="t" o:connecttype="rect"/>
              </v:shapetype>
              <v:shape id="Absender" o:spid="_x0000_s1026" type="#_x0000_t202" style="position:absolute;margin-left:-112pt;margin-top:4.2pt;width:110.55pt;height:122.4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17AE5D2B" w14:textId="77777777">
                        <w:tc>
                          <w:tcPr>
                            <w:tcW w:w="2155" w:type="dxa"/>
                          </w:tcPr>
                          <w:p w14:paraId="67E6AE0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La Posta Svizzera</w:t>
                            </w:r>
                          </w:p>
                        </w:tc>
                      </w:tr>
                      <w:tr w:rsidR="0016573C" w14:paraId="7F7496D8" w14:textId="77777777">
                        <w:tc>
                          <w:tcPr>
                            <w:tcW w:w="2155" w:type="dxa"/>
                          </w:tcPr>
                          <w:p w14:paraId="1738F75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bookmarkStart w:id="1" w:name="BereichSel"/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Tecnologia dell'informazione</w:t>
                            </w:r>
                            <w:bookmarkEnd w:id="1"/>
                          </w:p>
                        </w:tc>
                      </w:tr>
                      <w:tr w:rsidR="0016573C" w14:paraId="4492F307" w14:textId="77777777">
                        <w:tc>
                          <w:tcPr>
                            <w:tcW w:w="2155" w:type="dxa"/>
                          </w:tcPr>
                          <w:p w14:paraId="36CBD40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viale Stazione 15</w:t>
                            </w:r>
                          </w:p>
                        </w:tc>
                      </w:tr>
                      <w:tr w:rsidR="0016573C" w14:paraId="230AE3A5" w14:textId="77777777">
                        <w:tc>
                          <w:tcPr>
                            <w:tcW w:w="2155" w:type="dxa"/>
                          </w:tcPr>
                          <w:p w14:paraId="54823A7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C.P.2749</w:t>
                            </w:r>
                          </w:p>
                        </w:tc>
                      </w:tr>
                      <w:tr w:rsidR="0016573C" w14:paraId="711D81FF" w14:textId="77777777">
                        <w:tc>
                          <w:tcPr>
                            <w:tcW w:w="2155" w:type="dxa"/>
                          </w:tcPr>
                          <w:p w14:paraId="73CBEBAF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6500 Bellinzona</w:t>
                            </w:r>
                          </w:p>
                        </w:tc>
                      </w:tr>
                    </w:tbl>
                    <w:p w14:paraId="1411035C" w14:textId="77777777" w:rsidR="0016573C" w:rsidRDefault="0016573C">
                      <w:pPr>
                        <w:spacing w:line="170" w:lineRule="exact"/>
                        <w:rPr>
                          <w:sz w:val="15"/>
                          <w:lang w:val="it-CH"/>
                        </w:rPr>
                      </w:pPr>
                    </w:p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6ECBBB9B" w14:textId="77777777">
                        <w:tc>
                          <w:tcPr>
                            <w:tcW w:w="2155" w:type="dxa"/>
                          </w:tcPr>
                          <w:p w14:paraId="6BBA8D4D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</w:tc>
                      </w:tr>
                    </w:tbl>
                    <w:p w14:paraId="18E9143C" w14:textId="77777777" w:rsidR="0016573C" w:rsidRDefault="0016573C">
                      <w:pPr>
                        <w:rPr>
                          <w:lang w:val="it-CH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8C6A8C6" w14:textId="77777777" w:rsidR="00743E35" w:rsidRDefault="00743E35" w:rsidP="00C7573C">
      <w:pPr>
        <w:rPr>
          <w:lang w:val="it-CH"/>
        </w:rPr>
      </w:pPr>
    </w:p>
    <w:p w14:paraId="184568C2" w14:textId="77777777" w:rsidR="00743E35" w:rsidRDefault="00743E35" w:rsidP="00C7573C">
      <w:pPr>
        <w:rPr>
          <w:lang w:val="it-CH"/>
        </w:rPr>
      </w:pPr>
    </w:p>
    <w:p w14:paraId="39D09020" w14:textId="77777777" w:rsidR="00743E35" w:rsidRDefault="00743E35" w:rsidP="00C7573C">
      <w:pPr>
        <w:rPr>
          <w:lang w:val="it-CH"/>
        </w:rPr>
      </w:pPr>
    </w:p>
    <w:p w14:paraId="1135F791" w14:textId="77777777" w:rsidR="00743E35" w:rsidRDefault="00743E35" w:rsidP="00C7573C">
      <w:pPr>
        <w:rPr>
          <w:lang w:val="it-CH"/>
        </w:rPr>
      </w:pPr>
    </w:p>
    <w:p w14:paraId="5E672448" w14:textId="77777777" w:rsidR="00743E35" w:rsidRDefault="00743E35" w:rsidP="00C7573C">
      <w:pPr>
        <w:rPr>
          <w:lang w:val="it-CH"/>
        </w:rPr>
      </w:pPr>
    </w:p>
    <w:p w14:paraId="35E7B73F" w14:textId="77777777" w:rsidR="00743E35" w:rsidRDefault="00743E35" w:rsidP="00C7573C">
      <w:pPr>
        <w:rPr>
          <w:lang w:val="it-CH"/>
        </w:rPr>
      </w:pPr>
    </w:p>
    <w:p w14:paraId="156DC49B" w14:textId="77777777" w:rsidR="00743E35" w:rsidRDefault="009D07DF">
      <w:pPr>
        <w:pStyle w:val="DokTitel"/>
        <w:rPr>
          <w:lang w:val="it-CH"/>
        </w:rPr>
      </w:pPr>
      <w:r>
        <w:rPr>
          <w:lang w:val="it-CH"/>
        </w:rPr>
        <w:t xml:space="preserve">Riassunto </w:t>
      </w:r>
      <w:r w:rsidR="00394BD5">
        <w:rPr>
          <w:lang w:val="it-CH"/>
        </w:rPr>
        <w:t xml:space="preserve">settimanale </w:t>
      </w:r>
      <w:r>
        <w:rPr>
          <w:lang w:val="it-CH"/>
        </w:rPr>
        <w:t>espe SPAI</w:t>
      </w:r>
    </w:p>
    <w:p w14:paraId="2F1C242F" w14:textId="77777777" w:rsidR="00743E35" w:rsidRDefault="00743E35">
      <w:pPr>
        <w:tabs>
          <w:tab w:val="left" w:pos="4649"/>
        </w:tabs>
        <w:rPr>
          <w:lang w:val="it-CH"/>
        </w:rPr>
      </w:pPr>
    </w:p>
    <w:p w14:paraId="65A4E98D" w14:textId="006A6AFE" w:rsidR="00743E35" w:rsidRDefault="00382131">
      <w:pPr>
        <w:tabs>
          <w:tab w:val="left" w:pos="4649"/>
        </w:tabs>
        <w:rPr>
          <w:lang w:val="it-CH"/>
        </w:rPr>
      </w:pPr>
      <w:r>
        <w:t>Thomastopuz</w:t>
      </w:r>
    </w:p>
    <w:p w14:paraId="02A0B532" w14:textId="58388FAD" w:rsidR="00743E35" w:rsidRDefault="009D07DF">
      <w:pPr>
        <w:tabs>
          <w:tab w:val="left" w:pos="4649"/>
        </w:tabs>
        <w:rPr>
          <w:lang w:val="it-CH"/>
        </w:rPr>
      </w:pPr>
      <w:bookmarkStart w:id="2" w:name="Ausgabestelle"/>
      <w:bookmarkStart w:id="3" w:name="AusgabestelleSel"/>
      <w:bookmarkEnd w:id="2"/>
      <w:r>
        <w:rPr>
          <w:lang w:val="it-CH"/>
        </w:rPr>
        <w:t>I</w:t>
      </w:r>
      <w:bookmarkEnd w:id="3"/>
      <w:r w:rsidR="00BC1A2C">
        <w:rPr>
          <w:lang w:val="it-CH"/>
        </w:rPr>
        <w:t>23</w:t>
      </w:r>
    </w:p>
    <w:p w14:paraId="6A53F303" w14:textId="77777777" w:rsidR="00743E35" w:rsidRDefault="009D07DF">
      <w:pPr>
        <w:tabs>
          <w:tab w:val="left" w:pos="4649"/>
        </w:tabs>
        <w:rPr>
          <w:lang w:val="it-CH"/>
        </w:rPr>
      </w:pPr>
      <w:bookmarkStart w:id="4" w:name="Klassifizierung"/>
      <w:bookmarkStart w:id="5" w:name="KlassifizierungSel"/>
      <w:bookmarkEnd w:id="4"/>
      <w:r>
        <w:rPr>
          <w:lang w:val="it-CH"/>
        </w:rPr>
        <w:t>interno</w:t>
      </w:r>
      <w:bookmarkEnd w:id="5"/>
    </w:p>
    <w:p w14:paraId="319EAE9B" w14:textId="08AFF6F0" w:rsidR="00743E35" w:rsidRDefault="002E6941">
      <w:pPr>
        <w:tabs>
          <w:tab w:val="left" w:pos="4649"/>
        </w:tabs>
        <w:rPr>
          <w:lang w:val="it-CH"/>
        </w:rPr>
      </w:pPr>
      <w:r>
        <w:t>02/01/2021</w:t>
      </w:r>
    </w:p>
    <w:p w14:paraId="2F9D4C19" w14:textId="77777777" w:rsidR="00743E35" w:rsidRDefault="00743E35">
      <w:pPr>
        <w:tabs>
          <w:tab w:val="left" w:pos="4649"/>
        </w:tabs>
        <w:rPr>
          <w:lang w:val="it-CH"/>
        </w:rPr>
      </w:pPr>
    </w:p>
    <w:p w14:paraId="407D221D" w14:textId="77777777" w:rsidR="00743E35" w:rsidRDefault="00743E35">
      <w:pPr>
        <w:tabs>
          <w:tab w:val="left" w:pos="4649"/>
        </w:tabs>
        <w:rPr>
          <w:lang w:val="it-CH"/>
        </w:rPr>
      </w:pPr>
    </w:p>
    <w:p w14:paraId="1B9293DF" w14:textId="77777777" w:rsidR="00743E35" w:rsidRDefault="00D273B9" w:rsidP="00D273B9">
      <w:pPr>
        <w:pStyle w:val="Heading1"/>
      </w:pPr>
      <w:r>
        <w:t>Periodo</w:t>
      </w:r>
      <w:r>
        <w:br/>
      </w:r>
    </w:p>
    <w:p w14:paraId="613F839D" w14:textId="1325D278" w:rsidR="00D273B9" w:rsidRDefault="00D273B9" w:rsidP="00D273B9">
      <w:pPr>
        <w:rPr>
          <w:lang w:val="de-CH"/>
        </w:rPr>
      </w:pPr>
      <w:r>
        <w:t>Settimana dal X al Y</w:t>
      </w:r>
    </w:p>
    <w:p w14:paraId="3AE5358B" w14:textId="77777777" w:rsidR="005F78B0" w:rsidRDefault="005F78B0"/>
    <w:p w14:paraId="18AC9963" w14:textId="5A1FEC9C" w:rsidR="00000000" w:rsidRDefault="004810DE" w:rsidP="004810DE">
      <w:pPr>
        <w:pStyle w:val="Heading1"/>
        <w:numPr>
          <w:ilvl w:val="0"/>
          <w:numId w:val="0"/>
        </w:numPr>
      </w:pPr>
    </w:p>
    <w:p>
      <w:pPr>
        <w:pStyle w:val="Heading1"/>
      </w:pPr>
      <w:r>
        <w:t>Espe fatti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2872"/>
        <w:gridCol w:w="2872"/>
        <w:gridCol w:w="2872"/>
      </w:tblGrid>
      <w:tr>
        <w:tc>
          <w:tcPr>
            <w:tcW w:type="dxa" w:w="2872"/>
          </w:tcPr>
          <w:p>
            <w:r>
              <w:t>data</w:t>
            </w:r>
          </w:p>
        </w:tc>
        <w:tc>
          <w:tcPr>
            <w:tcW w:type="dxa" w:w="2872"/>
          </w:tcPr>
          <w:p>
            <w:r>
              <w:t>materia</w:t>
            </w:r>
          </w:p>
        </w:tc>
        <w:tc>
          <w:tcPr>
            <w:tcW w:type="dxa" w:w="2872"/>
          </w:tcPr>
          <w:p>
            <w:r>
              <w:t>osservazioni</w:t>
            </w:r>
          </w:p>
        </w:tc>
      </w:tr>
      <w:tr>
        <w:tc>
          <w:tcPr>
            <w:tcW w:type="dxa" w:w="2872"/>
          </w:tcPr>
          <w:p>
            <w:r>
              <w:t>02/01/2021</w:t>
            </w:r>
          </w:p>
        </w:tc>
        <w:tc>
          <w:tcPr>
            <w:tcW w:type="dxa" w:w="2872"/>
          </w:tcPr>
          <w:p>
            <w:r>
              <w:t>java</w:t>
            </w:r>
          </w:p>
        </w:tc>
        <w:tc>
          <w:tcPr>
            <w:tcW w:type="dxa" w:w="2872"/>
          </w:tcPr>
          <w:p>
            <w:r/>
          </w:p>
        </w:tc>
      </w:tr>
    </w:tbl>
    <w:p/>
    <w:p/>
    <w:p>
      <w:pPr>
        <w:pStyle w:val="Heading1"/>
      </w:pPr>
      <w:r>
        <w:t>Espe Ritornati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723"/>
        <w:gridCol w:w="1723"/>
        <w:gridCol w:w="1723"/>
        <w:gridCol w:w="1723"/>
        <w:gridCol w:w="1723"/>
      </w:tblGrid>
      <w:tr>
        <w:tc>
          <w:tcPr>
            <w:tcW w:type="dxa" w:w="1723"/>
          </w:tcPr>
          <w:p>
            <w:r>
              <w:t>data espe</w:t>
            </w:r>
          </w:p>
        </w:tc>
        <w:tc>
          <w:tcPr>
            <w:tcW w:type="dxa" w:w="1723"/>
          </w:tcPr>
          <w:p>
            <w:r>
              <w:t>materia</w:t>
            </w:r>
          </w:p>
        </w:tc>
        <w:tc>
          <w:tcPr>
            <w:tcW w:type="dxa" w:w="1723"/>
          </w:tcPr>
          <w:p>
            <w:r>
              <w:t>nota</w:t>
            </w:r>
          </w:p>
        </w:tc>
        <w:tc>
          <w:tcPr>
            <w:tcW w:type="dxa" w:w="1723"/>
          </w:tcPr>
          <w:p>
            <w:r>
              <w:t>media</w:t>
            </w:r>
          </w:p>
        </w:tc>
        <w:tc>
          <w:tcPr>
            <w:tcW w:type="dxa" w:w="1723"/>
          </w:tcPr>
          <w:p>
            <w:r>
              <w:t>osservazioni</w:t>
            </w:r>
          </w:p>
        </w:tc>
      </w:tr>
      <w:tr>
        <w:tc>
          <w:tcPr>
            <w:tcW w:type="dxa" w:w="1723"/>
          </w:tcPr>
          <w:p>
            <w:r>
              <w:t>01/31/2021</w:t>
            </w:r>
          </w:p>
        </w:tc>
        <w:tc>
          <w:tcPr>
            <w:tcW w:type="dxa" w:w="1723"/>
          </w:tcPr>
          <w:p>
            <w:r>
              <w:t>tedesco</w:t>
            </w:r>
          </w:p>
        </w:tc>
        <w:tc>
          <w:tcPr>
            <w:tcW w:type="dxa" w:w="1723"/>
          </w:tcPr>
          <w:p>
            <w:r>
              <w:t>6</w:t>
            </w:r>
          </w:p>
        </w:tc>
        <w:tc>
          <w:tcPr>
            <w:tcW w:type="dxa" w:w="1723"/>
          </w:tcPr>
          <w:p>
            <w:r>
              <w:t>6</w:t>
            </w:r>
          </w:p>
        </w:tc>
        <w:tc>
          <w:tcPr>
            <w:tcW w:type="dxa" w:w="1723"/>
          </w:tcPr>
          <w:p>
            <w:r/>
          </w:p>
        </w:tc>
      </w:tr>
    </w:tbl>
    <w:p>
      <w:pPr>
        <w:pStyle w:val="Heading1"/>
      </w:pPr>
      <w:r>
        <w:t>Espe fatti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2872"/>
        <w:gridCol w:w="2872"/>
        <w:gridCol w:w="2872"/>
      </w:tblGrid>
      <w:tr>
        <w:tc>
          <w:tcPr>
            <w:tcW w:type="dxa" w:w="2872"/>
          </w:tcPr>
          <w:p>
            <w:r>
              <w:t>data</w:t>
            </w:r>
          </w:p>
        </w:tc>
        <w:tc>
          <w:tcPr>
            <w:tcW w:type="dxa" w:w="2872"/>
          </w:tcPr>
          <w:p>
            <w:r>
              <w:t>materia</w:t>
            </w:r>
          </w:p>
        </w:tc>
        <w:tc>
          <w:tcPr>
            <w:tcW w:type="dxa" w:w="2872"/>
          </w:tcPr>
          <w:p>
            <w:r>
              <w:t>osservazioni</w:t>
            </w:r>
          </w:p>
        </w:tc>
      </w:tr>
      <w:tr>
        <w:tc>
          <w:tcPr>
            <w:tcW w:type="dxa" w:w="2872"/>
          </w:tcPr>
          <w:p>
            <w:r>
              <w:t>02/01/2021</w:t>
            </w:r>
          </w:p>
        </w:tc>
        <w:tc>
          <w:tcPr>
            <w:tcW w:type="dxa" w:w="2872"/>
          </w:tcPr>
          <w:p>
            <w:r>
              <w:t>java</w:t>
            </w:r>
          </w:p>
        </w:tc>
        <w:tc>
          <w:tcPr>
            <w:tcW w:type="dxa" w:w="2872"/>
          </w:tcPr>
          <w:p>
            <w:r/>
          </w:p>
        </w:tc>
      </w:tr>
    </w:tbl>
    <w:p/>
    <w:p/>
    <w:p>
      <w:pPr>
        <w:pStyle w:val="Heading1"/>
      </w:pPr>
      <w:r>
        <w:t>Espe Ritornati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723"/>
        <w:gridCol w:w="1723"/>
        <w:gridCol w:w="1723"/>
        <w:gridCol w:w="1723"/>
        <w:gridCol w:w="1723"/>
      </w:tblGrid>
      <w:tr>
        <w:tc>
          <w:tcPr>
            <w:tcW w:type="dxa" w:w="1723"/>
          </w:tcPr>
          <w:p>
            <w:r>
              <w:t>data espe</w:t>
            </w:r>
          </w:p>
        </w:tc>
        <w:tc>
          <w:tcPr>
            <w:tcW w:type="dxa" w:w="1723"/>
          </w:tcPr>
          <w:p>
            <w:r>
              <w:t>materia</w:t>
            </w:r>
          </w:p>
        </w:tc>
        <w:tc>
          <w:tcPr>
            <w:tcW w:type="dxa" w:w="1723"/>
          </w:tcPr>
          <w:p>
            <w:r>
              <w:t>nota</w:t>
            </w:r>
          </w:p>
        </w:tc>
        <w:tc>
          <w:tcPr>
            <w:tcW w:type="dxa" w:w="1723"/>
          </w:tcPr>
          <w:p>
            <w:r>
              <w:t>media</w:t>
            </w:r>
          </w:p>
        </w:tc>
        <w:tc>
          <w:tcPr>
            <w:tcW w:type="dxa" w:w="1723"/>
          </w:tcPr>
          <w:p>
            <w:r>
              <w:t>osservazioni</w:t>
            </w:r>
          </w:p>
        </w:tc>
      </w:tr>
      <w:tr>
        <w:tc>
          <w:tcPr>
            <w:tcW w:type="dxa" w:w="1723"/>
          </w:tcPr>
          <w:p>
            <w:r>
              <w:t>01/31/2021</w:t>
            </w:r>
          </w:p>
        </w:tc>
        <w:tc>
          <w:tcPr>
            <w:tcW w:type="dxa" w:w="1723"/>
          </w:tcPr>
          <w:p>
            <w:r>
              <w:t>tedesco</w:t>
            </w:r>
          </w:p>
        </w:tc>
        <w:tc>
          <w:tcPr>
            <w:tcW w:type="dxa" w:w="1723"/>
          </w:tcPr>
          <w:p>
            <w:r>
              <w:t>6</w:t>
            </w:r>
          </w:p>
        </w:tc>
        <w:tc>
          <w:tcPr>
            <w:tcW w:type="dxa" w:w="1723"/>
          </w:tcPr>
          <w:p>
            <w:r>
              <w:t>6</w:t>
            </w:r>
          </w:p>
        </w:tc>
        <w:tc>
          <w:tcPr>
            <w:tcW w:type="dxa" w:w="1723"/>
          </w:tcPr>
          <w:p>
            <w:r/>
          </w:p>
        </w:tc>
      </w:tr>
    </w:tbl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44" w:right="851" w:bottom="1276" w:left="2438" w:header="720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208A5" w14:textId="77777777" w:rsidR="00870F95" w:rsidRDefault="00870F95">
      <w:r>
        <w:separator/>
      </w:r>
    </w:p>
  </w:endnote>
  <w:endnote w:type="continuationSeparator" w:id="0">
    <w:p w14:paraId="3FF4D382" w14:textId="77777777" w:rsidR="00870F95" w:rsidRDefault="00870F95">
      <w:r>
        <w:continuationSeparator/>
      </w:r>
    </w:p>
  </w:endnote>
  <w:endnote w:type="continuationNotice" w:id="1">
    <w:p w14:paraId="3B3A8CB1" w14:textId="77777777" w:rsidR="0065741E" w:rsidRDefault="006574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47D" w14:textId="77777777" w:rsidR="004725A4" w:rsidRDefault="00472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5AB1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documento1</w:t>
    </w:r>
    <w:r>
      <w:rPr>
        <w:sz w:val="12"/>
      </w:rPr>
      <w:fldChar w:fldCharType="end"/>
    </w:r>
  </w:p>
  <w:p w14:paraId="32EB0F12" w14:textId="77777777" w:rsidR="0016573C" w:rsidRDefault="0016573C">
    <w:pPr>
      <w:pStyle w:val="Footer"/>
      <w:framePr w:w="3827" w:h="851" w:hRule="exact" w:hSpace="142" w:wrap="around" w:vAnchor="page" w:hAnchor="margin" w:xAlign="right" w:yAlign="bottom"/>
      <w:tabs>
        <w:tab w:val="right" w:pos="2835"/>
      </w:tabs>
      <w:spacing w:line="240" w:lineRule="auto"/>
      <w:ind w:right="11"/>
      <w:rPr>
        <w:color w:val="000000"/>
        <w:sz w:val="12"/>
        <w:lang w:val="it-CH"/>
      </w:rPr>
    </w:pPr>
    <w:r>
      <w:rPr>
        <w:color w:val="000000"/>
        <w:sz w:val="12"/>
        <w:lang w:val="it-CH"/>
      </w:rPr>
      <w:t xml:space="preserve">Versione </w:t>
    </w:r>
    <w:r>
      <w:fldChar w:fldCharType="begin"/>
    </w:r>
    <w:r w:rsidRPr="00BC1A2C">
      <w:rPr>
        <w:lang w:val="it-CH"/>
      </w:rPr>
      <w:instrText xml:space="preserve"> REF VersionSel  \* MERGEFORMAT </w:instrText>
    </w:r>
    <w:r>
      <w:fldChar w:fldCharType="separate"/>
    </w:r>
    <w:r>
      <w:rPr>
        <w:color w:val="000000"/>
        <w:sz w:val="12"/>
        <w:lang w:val="it-CH"/>
      </w:rPr>
      <w:t xml:space="preserve"> </w:t>
    </w:r>
    <w:r>
      <w:rPr>
        <w:color w:val="000000"/>
        <w:sz w:val="12"/>
        <w:lang w:val="it-CH"/>
      </w:rPr>
      <w:fldChar w:fldCharType="end"/>
    </w:r>
    <w:r>
      <w:rPr>
        <w:color w:val="000000"/>
        <w:sz w:val="12"/>
        <w:lang w:val="it-CH"/>
      </w:rPr>
      <w:tab/>
    </w:r>
    <w:r>
      <w:rPr>
        <w:sz w:val="12"/>
        <w:lang w:val="it-CH"/>
      </w:rPr>
      <w:t xml:space="preserve">Data d‘emissione </w:t>
    </w:r>
    <w:r>
      <w:rPr>
        <w:sz w:val="12"/>
        <w:lang w:val="it-CH"/>
      </w:rPr>
      <w:fldChar w:fldCharType="begin"/>
    </w:r>
    <w:r>
      <w:rPr>
        <w:sz w:val="12"/>
        <w:lang w:val="it-CH"/>
      </w:rPr>
      <w:instrText xml:space="preserve"> REF AusgabedatumSel \*CHARFORMAT</w:instrText>
    </w:r>
    <w:r>
      <w:rPr>
        <w:sz w:val="12"/>
        <w:lang w:val="it-CH"/>
      </w:rPr>
      <w:fldChar w:fldCharType="separate"/>
    </w:r>
    <w:r w:rsidRPr="009D07DF">
      <w:rPr>
        <w:sz w:val="12"/>
        <w:lang w:val="it-CH"/>
      </w:rPr>
      <w:t xml:space="preserve"> </w:t>
    </w:r>
    <w:r>
      <w:rPr>
        <w:sz w:val="12"/>
        <w:lang w:val="it-CH"/>
      </w:rPr>
      <w:fldChar w:fldCharType="end"/>
    </w:r>
  </w:p>
  <w:p w14:paraId="7EADE60C" w14:textId="77777777" w:rsidR="0016573C" w:rsidRPr="00BC1A2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PAGE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2</w:t>
    </w:r>
    <w:r>
      <w:rPr>
        <w:sz w:val="12"/>
      </w:rPr>
      <w:fldChar w:fldCharType="end"/>
    </w:r>
    <w:r w:rsidRPr="00BC1A2C">
      <w:rPr>
        <w:sz w:val="12"/>
        <w:lang w:val="it-CH"/>
      </w:rPr>
      <w:t xml:space="preserve"> / </w:t>
    </w: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NUMPAGES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1</w:t>
    </w:r>
    <w:r>
      <w:rPr>
        <w:sz w:val="12"/>
      </w:rPr>
      <w:fldChar w:fldCharType="end"/>
    </w:r>
  </w:p>
  <w:p w14:paraId="705F699F" w14:textId="77777777" w:rsidR="0016573C" w:rsidRPr="00BC1A2C" w:rsidRDefault="0016573C">
    <w:pPr>
      <w:pStyle w:val="Footer"/>
      <w:rPr>
        <w:lang w:val="it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CB177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  <w:lang w:val="it-CH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  <w:lang w:val="it-CH"/>
      </w:rPr>
      <w:fldChar w:fldCharType="separate"/>
    </w:r>
    <w:r w:rsidRPr="00BC1A2C">
      <w:rPr>
        <w:noProof/>
        <w:sz w:val="12"/>
        <w:lang w:val="it-CH"/>
      </w:rPr>
      <w:t>u:\pccommon\jacopo\rapporti di lavoro\modellonoteespe.docx</w:t>
    </w:r>
    <w:r>
      <w:rPr>
        <w:sz w:val="12"/>
        <w:lang w:val="it-CH"/>
      </w:rPr>
      <w:fldChar w:fldCharType="end"/>
    </w:r>
  </w:p>
  <w:p w14:paraId="65A12475" w14:textId="047F8702" w:rsidR="0016573C" w:rsidRPr="00B337AE" w:rsidRDefault="0016573C" w:rsidP="005E59F3">
    <w:pPr>
      <w:framePr w:w="5274" w:h="911" w:hRule="exact" w:hSpace="142" w:wrap="around" w:vAnchor="page" w:hAnchor="page" w:x="5780" w:y="15910"/>
      <w:tabs>
        <w:tab w:val="left" w:pos="1985"/>
      </w:tabs>
      <w:rPr>
        <w:color w:val="000000"/>
        <w:sz w:val="12"/>
        <w:szCs w:val="12"/>
        <w:lang w:val="it-CH"/>
      </w:rPr>
    </w:pPr>
    <w:r>
      <w:rPr>
        <w:color w:val="000000"/>
        <w:sz w:val="12"/>
        <w:lang w:val="it-CH"/>
      </w:rPr>
      <w:t xml:space="preserve">Versione </w:t>
    </w:r>
    <w:bookmarkStart w:id="6" w:name="Version"/>
    <w:bookmarkStart w:id="7" w:name="VersionSel"/>
    <w:bookmarkEnd w:id="6"/>
    <w:r>
      <w:rPr>
        <w:color w:val="000000"/>
        <w:sz w:val="12"/>
        <w:lang w:val="it-CH"/>
      </w:rPr>
      <w:t>X01.00</w:t>
    </w:r>
    <w:bookmarkEnd w:id="7"/>
    <w:r>
      <w:rPr>
        <w:color w:val="000000"/>
        <w:sz w:val="12"/>
        <w:lang w:val="it-CH"/>
      </w:rPr>
      <w:tab/>
    </w:r>
    <w:r>
      <w:rPr>
        <w:sz w:val="12"/>
        <w:lang w:val="it-CH"/>
      </w:rPr>
      <w:t>Data d‘emissione:</w:t>
    </w:r>
    <w:r>
      <w:t xml:space="preserve"> </w:t>
    </w:r>
    <w:r w:rsidR="004725A4">
      <w:rPr>
        <w:sz w:val="12"/>
        <w:szCs w:val="12"/>
      </w:rPr>
      <w:t>4</w:t>
    </w:r>
    <w:r w:rsidR="00460D96">
      <w:rPr>
        <w:sz w:val="12"/>
        <w:szCs w:val="12"/>
      </w:rPr>
      <w:t xml:space="preserve"> </w:t>
    </w:r>
    <w:r w:rsidR="004725A4">
      <w:rPr>
        <w:sz w:val="12"/>
        <w:szCs w:val="12"/>
      </w:rPr>
      <w:t>settembre</w:t>
    </w:r>
    <w:r w:rsidR="00460D96">
      <w:rPr>
        <w:sz w:val="12"/>
        <w:szCs w:val="12"/>
      </w:rPr>
      <w:t xml:space="preserve"> </w:t>
    </w:r>
    <w:r>
      <w:rPr>
        <w:sz w:val="12"/>
        <w:szCs w:val="12"/>
      </w:rPr>
      <w:t>20</w:t>
    </w:r>
    <w:r w:rsidR="00FC1D65">
      <w:rPr>
        <w:sz w:val="12"/>
        <w:szCs w:val="12"/>
      </w:rPr>
      <w:t>20</w:t>
    </w:r>
  </w:p>
  <w:p w14:paraId="72008194" w14:textId="77777777" w:rsidR="0016573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</w:rPr>
    </w:pPr>
    <w:r>
      <w:rPr>
        <w:sz w:val="12"/>
      </w:rPr>
      <w:fldChar w:fldCharType="begin"/>
    </w:r>
    <w:r>
      <w:rPr>
        <w:sz w:val="12"/>
      </w:rPr>
      <w:instrText xml:space="preserve"> PAGE </w:instrText>
    </w:r>
    <w:r>
      <w:rPr>
        <w:sz w:val="12"/>
      </w:rPr>
      <w:fldChar w:fldCharType="separate"/>
    </w:r>
    <w:r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r>
      <w:rPr>
        <w:sz w:val="12"/>
      </w:rPr>
      <w:fldChar w:fldCharType="begin"/>
    </w:r>
    <w:r>
      <w:rPr>
        <w:sz w:val="12"/>
      </w:rPr>
      <w:instrText xml:space="preserve"> NUMPAGES </w:instrText>
    </w:r>
    <w:r>
      <w:rPr>
        <w:sz w:val="12"/>
      </w:rPr>
      <w:fldChar w:fldCharType="separate"/>
    </w:r>
    <w:r>
      <w:rPr>
        <w:noProof/>
        <w:sz w:val="12"/>
      </w:rPr>
      <w:t>1</w:t>
    </w:r>
    <w:r>
      <w:rPr>
        <w:sz w:val="12"/>
      </w:rPr>
      <w:fldChar w:fldCharType="end"/>
    </w:r>
  </w:p>
  <w:p w14:paraId="18780C3F" w14:textId="77777777" w:rsidR="0016573C" w:rsidRDefault="0016573C">
    <w:pPr>
      <w:pStyle w:val="Footer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0A6CA" w14:textId="77777777" w:rsidR="00870F95" w:rsidRDefault="00870F95">
      <w:r>
        <w:separator/>
      </w:r>
    </w:p>
  </w:footnote>
  <w:footnote w:type="continuationSeparator" w:id="0">
    <w:p w14:paraId="19B1A07D" w14:textId="77777777" w:rsidR="00870F95" w:rsidRDefault="00870F95">
      <w:r>
        <w:continuationSeparator/>
      </w:r>
    </w:p>
  </w:footnote>
  <w:footnote w:type="continuationNotice" w:id="1">
    <w:p w14:paraId="7D45B291" w14:textId="77777777" w:rsidR="0065741E" w:rsidRDefault="006574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7C67" w14:textId="77777777" w:rsidR="004725A4" w:rsidRDefault="00472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B881" w14:textId="4A4D6C91" w:rsidR="0016573C" w:rsidRPr="0076719F" w:rsidRDefault="0016573C" w:rsidP="00A4158F">
    <w:pPr>
      <w:pStyle w:val="Footer"/>
      <w:framePr w:w="3221" w:h="363" w:hRule="exact" w:hSpace="142" w:wrap="around" w:vAnchor="page" w:hAnchor="margin" w:xAlign="right" w:y="721"/>
      <w:spacing w:line="240" w:lineRule="auto"/>
      <w:jc w:val="right"/>
      <w:rPr>
        <w:sz w:val="15"/>
        <w:szCs w:val="15"/>
        <w:lang w:val="en-US"/>
      </w:rPr>
    </w:pP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"Fehler! Verweisquelle konnte nicht gefunden werden." "" "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"Erreur</w:instrText>
    </w:r>
    <w:r w:rsidRPr="0076719F">
      <w:rPr>
        <w:noProof/>
        <w:sz w:val="15"/>
        <w:szCs w:val="15"/>
        <w:lang w:val="en-US"/>
      </w:rPr>
      <w:instrText> </w:instrText>
    </w:r>
    <w:r w:rsidRPr="0076719F">
      <w:rPr>
        <w:sz w:val="15"/>
        <w:szCs w:val="15"/>
        <w:lang w:val="en-US"/>
      </w:rPr>
      <w:instrText>! Source du renvoi introuvable." "" "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fr-FR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 = "Errore. L'origine riferimento non è stata trovata." "" 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 = "Error! Reference source not found." ""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</w:p>
  <w:p w14:paraId="79571A1B" w14:textId="22090EE0" w:rsidR="0016573C" w:rsidRPr="00A4158F" w:rsidRDefault="0016573C">
    <w:pPr>
      <w:pStyle w:val="Header"/>
      <w:tabs>
        <w:tab w:val="right" w:pos="8647"/>
      </w:tabs>
      <w:rPr>
        <w:sz w:val="20"/>
        <w:lang w:val="it-CH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AusgabestelleSel \*CHARFORMAT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  <w:r>
      <w:rPr>
        <w:noProof/>
        <w:sz w:val="20"/>
        <w:lang w:val="it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9085E3" wp14:editId="7282E145">
              <wp:simplePos x="0" y="0"/>
              <wp:positionH relativeFrom="margin">
                <wp:posOffset>-1422400</wp:posOffset>
              </wp:positionH>
              <wp:positionV relativeFrom="page">
                <wp:posOffset>450215</wp:posOffset>
              </wp:positionV>
              <wp:extent cx="1400175" cy="5105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10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155"/>
                          </w:tblGrid>
                          <w:tr w:rsidR="0016573C" w14:paraId="62CD9251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2112A195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Luogo d‘emissione</w:t>
                                </w:r>
                              </w:p>
                            </w:tc>
                          </w:tr>
                          <w:tr w:rsidR="0016573C" w14:paraId="6F12CB90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03730851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Classificazione</w:t>
                                </w:r>
                              </w:p>
                            </w:tc>
                          </w:tr>
                        </w:tbl>
                        <w:p w14:paraId="3F183FBC" w14:textId="77777777" w:rsidR="0016573C" w:rsidRDefault="0016573C">
                          <w:pPr>
                            <w:rPr>
                              <w:lang w:val="it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085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12pt;margin-top:35.45pt;width:110.25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" o:allowincell="f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55"/>
                    </w:tblGrid>
                    <w:tr w:rsidR="0016573C" w14:paraId="62CD9251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2112A195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Luogo d‘emissione</w:t>
                          </w:r>
                        </w:p>
                      </w:tc>
                    </w:tr>
                    <w:tr w:rsidR="0016573C" w14:paraId="6F12CB90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03730851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Classificazione</w:t>
                          </w:r>
                        </w:p>
                      </w:tc>
                    </w:tr>
                  </w:tbl>
                  <w:p w14:paraId="3F183FBC" w14:textId="77777777" w:rsidR="0016573C" w:rsidRDefault="0016573C">
                    <w:pPr>
                      <w:rPr>
                        <w:lang w:val="it-CH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D917792" w14:textId="77777777" w:rsidR="0016573C" w:rsidRPr="00082896" w:rsidRDefault="0016573C">
    <w:pPr>
      <w:pStyle w:val="Header"/>
      <w:rPr>
        <w:sz w:val="20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 KlassifizierungSel  \* </w:instrText>
    </w:r>
    <w:r>
      <w:rPr>
        <w:sz w:val="20"/>
      </w:rPr>
      <w:instrText>CHAR</w:instrText>
    </w:r>
    <w:r w:rsidRPr="00082896">
      <w:rPr>
        <w:sz w:val="20"/>
      </w:rPr>
      <w:instrText xml:space="preserve">FORMAT 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</w:p>
  <w:p w14:paraId="70A4D5F5" w14:textId="77777777" w:rsidR="0016573C" w:rsidRPr="00082896" w:rsidRDefault="0016573C">
    <w:pPr>
      <w:pStyle w:val="Header"/>
      <w:rPr>
        <w:sz w:val="20"/>
      </w:rPr>
    </w:pPr>
  </w:p>
  <w:p w14:paraId="7EB10180" w14:textId="77777777" w:rsidR="0016573C" w:rsidRPr="00082896" w:rsidRDefault="0016573C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1C08" w14:textId="4DBBC93D" w:rsidR="0016573C" w:rsidRPr="009D07DF" w:rsidRDefault="0016573C" w:rsidP="009D07DF">
    <w:pPr>
      <w:pStyle w:val="Header"/>
    </w:pPr>
    <w:r>
      <w:rPr>
        <w:noProof/>
        <w:sz w:val="20"/>
        <w:lang w:val="en-US"/>
      </w:rPr>
      <w:drawing>
        <wp:anchor distT="0" distB="0" distL="114300" distR="114300" simplePos="0" relativeHeight="251658241" behindDoc="0" locked="0" layoutInCell="1" allowOverlap="1" wp14:anchorId="726D5870" wp14:editId="280E756E">
          <wp:simplePos x="0" y="0"/>
          <wp:positionH relativeFrom="page">
            <wp:posOffset>5357495</wp:posOffset>
          </wp:positionH>
          <wp:positionV relativeFrom="page">
            <wp:posOffset>360045</wp:posOffset>
          </wp:positionV>
          <wp:extent cx="1949450" cy="704850"/>
          <wp:effectExtent l="0" t="0" r="0" b="0"/>
          <wp:wrapNone/>
          <wp:docPr id="2" name="Immagine 2" descr="DI1CN5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1CN5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011"/>
    <w:multiLevelType w:val="singleLevel"/>
    <w:tmpl w:val="BF5015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Frutiger 45 Light" w:hAnsi="Frutiger 45 Light" w:hint="default"/>
        <w:b/>
        <w:i w:val="0"/>
        <w:sz w:val="28"/>
      </w:rPr>
    </w:lvl>
  </w:abstractNum>
  <w:abstractNum w:abstractNumId="1" w15:restartNumberingAfterBreak="0">
    <w:nsid w:val="1FCF6FA1"/>
    <w:multiLevelType w:val="singleLevel"/>
    <w:tmpl w:val="D0502A6A"/>
    <w:lvl w:ilvl="0">
      <w:start w:val="1"/>
      <w:numFmt w:val="bullet"/>
      <w:pStyle w:val="List4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2" w15:restartNumberingAfterBreak="0">
    <w:nsid w:val="25E32177"/>
    <w:multiLevelType w:val="multilevel"/>
    <w:tmpl w:val="0A325B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 w15:restartNumberingAfterBreak="0">
    <w:nsid w:val="2F2A2478"/>
    <w:multiLevelType w:val="multilevel"/>
    <w:tmpl w:val="BF861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31513A45"/>
    <w:multiLevelType w:val="multilevel"/>
    <w:tmpl w:val="6B7AB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3A2C791C"/>
    <w:multiLevelType w:val="singleLevel"/>
    <w:tmpl w:val="C89EFC54"/>
    <w:lvl w:ilvl="0">
      <w:start w:val="1"/>
      <w:numFmt w:val="bullet"/>
      <w:pStyle w:val="List3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6" w15:restartNumberingAfterBreak="0">
    <w:nsid w:val="40FD5EC3"/>
    <w:multiLevelType w:val="multilevel"/>
    <w:tmpl w:val="64B283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ordin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D40D51"/>
    <w:multiLevelType w:val="singleLevel"/>
    <w:tmpl w:val="40DA5218"/>
    <w:lvl w:ilvl="0">
      <w:start w:val="1"/>
      <w:numFmt w:val="bullet"/>
      <w:pStyle w:val="List2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8" w15:restartNumberingAfterBreak="0">
    <w:nsid w:val="4AFB421B"/>
    <w:multiLevelType w:val="multilevel"/>
    <w:tmpl w:val="EEC8F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9" w15:restartNumberingAfterBreak="0">
    <w:nsid w:val="4CCD0BE6"/>
    <w:multiLevelType w:val="singleLevel"/>
    <w:tmpl w:val="0B7CF222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5BF76279"/>
    <w:multiLevelType w:val="multilevel"/>
    <w:tmpl w:val="F724B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63FF092D"/>
    <w:multiLevelType w:val="multilevel"/>
    <w:tmpl w:val="65561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2" w15:restartNumberingAfterBreak="0">
    <w:nsid w:val="65C34015"/>
    <w:multiLevelType w:val="singleLevel"/>
    <w:tmpl w:val="0B10E720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9"/>
    <w:rsid w:val="00064B5C"/>
    <w:rsid w:val="000679E1"/>
    <w:rsid w:val="000700C3"/>
    <w:rsid w:val="00082896"/>
    <w:rsid w:val="00090EB7"/>
    <w:rsid w:val="000A2ECB"/>
    <w:rsid w:val="000B1920"/>
    <w:rsid w:val="000B5E9E"/>
    <w:rsid w:val="000C459F"/>
    <w:rsid w:val="000E0DCE"/>
    <w:rsid w:val="00101B4B"/>
    <w:rsid w:val="00106202"/>
    <w:rsid w:val="001200D2"/>
    <w:rsid w:val="00125F03"/>
    <w:rsid w:val="00137961"/>
    <w:rsid w:val="00141554"/>
    <w:rsid w:val="00150320"/>
    <w:rsid w:val="001520DF"/>
    <w:rsid w:val="0016573C"/>
    <w:rsid w:val="0017454F"/>
    <w:rsid w:val="0018340E"/>
    <w:rsid w:val="00192704"/>
    <w:rsid w:val="001978DA"/>
    <w:rsid w:val="001A70F3"/>
    <w:rsid w:val="001B6194"/>
    <w:rsid w:val="001C0227"/>
    <w:rsid w:val="001C0662"/>
    <w:rsid w:val="001D6AB0"/>
    <w:rsid w:val="001E7272"/>
    <w:rsid w:val="00215A0A"/>
    <w:rsid w:val="00225EDB"/>
    <w:rsid w:val="00231EBF"/>
    <w:rsid w:val="002B0BDA"/>
    <w:rsid w:val="002B6C59"/>
    <w:rsid w:val="002C021B"/>
    <w:rsid w:val="002C682A"/>
    <w:rsid w:val="002D365E"/>
    <w:rsid w:val="002D4610"/>
    <w:rsid w:val="002E147D"/>
    <w:rsid w:val="002E48A3"/>
    <w:rsid w:val="002E6941"/>
    <w:rsid w:val="002F1CB3"/>
    <w:rsid w:val="00300E00"/>
    <w:rsid w:val="003058A7"/>
    <w:rsid w:val="00310263"/>
    <w:rsid w:val="00310FBC"/>
    <w:rsid w:val="003356E4"/>
    <w:rsid w:val="00356869"/>
    <w:rsid w:val="00382131"/>
    <w:rsid w:val="003873FF"/>
    <w:rsid w:val="00393381"/>
    <w:rsid w:val="00394BD5"/>
    <w:rsid w:val="003B688C"/>
    <w:rsid w:val="003D4556"/>
    <w:rsid w:val="004269D0"/>
    <w:rsid w:val="004314C9"/>
    <w:rsid w:val="004555F4"/>
    <w:rsid w:val="00460D96"/>
    <w:rsid w:val="00462FE0"/>
    <w:rsid w:val="004725A4"/>
    <w:rsid w:val="00473935"/>
    <w:rsid w:val="00480218"/>
    <w:rsid w:val="004810DE"/>
    <w:rsid w:val="004F55D8"/>
    <w:rsid w:val="00511010"/>
    <w:rsid w:val="00566DCC"/>
    <w:rsid w:val="005839AA"/>
    <w:rsid w:val="005A4A81"/>
    <w:rsid w:val="005C395F"/>
    <w:rsid w:val="005D1FE0"/>
    <w:rsid w:val="005D442C"/>
    <w:rsid w:val="005E59F3"/>
    <w:rsid w:val="005F78B0"/>
    <w:rsid w:val="0060062B"/>
    <w:rsid w:val="00630216"/>
    <w:rsid w:val="00632E70"/>
    <w:rsid w:val="00655502"/>
    <w:rsid w:val="0065741E"/>
    <w:rsid w:val="00667CD5"/>
    <w:rsid w:val="0069070D"/>
    <w:rsid w:val="006A19B0"/>
    <w:rsid w:val="006C3461"/>
    <w:rsid w:val="006D7F1F"/>
    <w:rsid w:val="006F5DCC"/>
    <w:rsid w:val="007162E4"/>
    <w:rsid w:val="00743E35"/>
    <w:rsid w:val="00763365"/>
    <w:rsid w:val="007665C8"/>
    <w:rsid w:val="007762F4"/>
    <w:rsid w:val="00796E16"/>
    <w:rsid w:val="007A516D"/>
    <w:rsid w:val="007D5052"/>
    <w:rsid w:val="008206A1"/>
    <w:rsid w:val="00834EB2"/>
    <w:rsid w:val="00837D99"/>
    <w:rsid w:val="008520DE"/>
    <w:rsid w:val="00863D08"/>
    <w:rsid w:val="00870F95"/>
    <w:rsid w:val="008E62F4"/>
    <w:rsid w:val="008F7358"/>
    <w:rsid w:val="00907B28"/>
    <w:rsid w:val="00912E40"/>
    <w:rsid w:val="00913CCF"/>
    <w:rsid w:val="0091727B"/>
    <w:rsid w:val="009657DD"/>
    <w:rsid w:val="009C30B2"/>
    <w:rsid w:val="009D07DF"/>
    <w:rsid w:val="009D3C58"/>
    <w:rsid w:val="00A14C55"/>
    <w:rsid w:val="00A4158F"/>
    <w:rsid w:val="00A72147"/>
    <w:rsid w:val="00A9762E"/>
    <w:rsid w:val="00AB4C4E"/>
    <w:rsid w:val="00AE6E82"/>
    <w:rsid w:val="00AF744A"/>
    <w:rsid w:val="00B05564"/>
    <w:rsid w:val="00B12766"/>
    <w:rsid w:val="00B2642D"/>
    <w:rsid w:val="00B337AE"/>
    <w:rsid w:val="00B62111"/>
    <w:rsid w:val="00B63EA4"/>
    <w:rsid w:val="00B65960"/>
    <w:rsid w:val="00BC1A2C"/>
    <w:rsid w:val="00BD2472"/>
    <w:rsid w:val="00BE3EF0"/>
    <w:rsid w:val="00BF59D4"/>
    <w:rsid w:val="00C07EDD"/>
    <w:rsid w:val="00C34FD8"/>
    <w:rsid w:val="00C54D42"/>
    <w:rsid w:val="00C63308"/>
    <w:rsid w:val="00C7573C"/>
    <w:rsid w:val="00C86947"/>
    <w:rsid w:val="00C9065E"/>
    <w:rsid w:val="00C90873"/>
    <w:rsid w:val="00CC604B"/>
    <w:rsid w:val="00CE606E"/>
    <w:rsid w:val="00D07174"/>
    <w:rsid w:val="00D1230E"/>
    <w:rsid w:val="00D13756"/>
    <w:rsid w:val="00D2094D"/>
    <w:rsid w:val="00D273B9"/>
    <w:rsid w:val="00D30B37"/>
    <w:rsid w:val="00D355C3"/>
    <w:rsid w:val="00D40A5E"/>
    <w:rsid w:val="00D458FF"/>
    <w:rsid w:val="00D74B75"/>
    <w:rsid w:val="00D87E2C"/>
    <w:rsid w:val="00D96353"/>
    <w:rsid w:val="00DB4988"/>
    <w:rsid w:val="00DC10F4"/>
    <w:rsid w:val="00DE0297"/>
    <w:rsid w:val="00DF13F9"/>
    <w:rsid w:val="00DF2C64"/>
    <w:rsid w:val="00DF77C8"/>
    <w:rsid w:val="00E11FC2"/>
    <w:rsid w:val="00E133CC"/>
    <w:rsid w:val="00E26BC8"/>
    <w:rsid w:val="00E30462"/>
    <w:rsid w:val="00E51E2C"/>
    <w:rsid w:val="00EA740D"/>
    <w:rsid w:val="00ED59EC"/>
    <w:rsid w:val="00F07F5B"/>
    <w:rsid w:val="00F124CF"/>
    <w:rsid w:val="00F6625C"/>
    <w:rsid w:val="00F848F5"/>
    <w:rsid w:val="00FA0646"/>
    <w:rsid w:val="00FB231C"/>
    <w:rsid w:val="00FB24B0"/>
    <w:rsid w:val="00FC1D65"/>
    <w:rsid w:val="00FF54A6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CB8D041"/>
  <w15:docId w15:val="{4275CB04-6DDA-45D7-A564-7EFB30A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3" w:lineRule="atLeast"/>
    </w:pPr>
    <w:rPr>
      <w:rFonts w:ascii="Frutiger 45 Light" w:hAnsi="Frutiger 45 Light"/>
      <w:lang w:val="de-DE" w:eastAsia="de-CH"/>
    </w:rPr>
  </w:style>
  <w:style w:type="paragraph" w:styleId="Heading1">
    <w:name w:val="heading 1"/>
    <w:basedOn w:val="Normal"/>
    <w:next w:val="Normal"/>
    <w:qFormat/>
    <w:pPr>
      <w:numPr>
        <w:numId w:val="27"/>
      </w:numPr>
      <w:tabs>
        <w:tab w:val="clear" w:pos="432"/>
        <w:tab w:val="left" w:pos="567"/>
      </w:tabs>
      <w:ind w:left="567" w:hanging="567"/>
      <w:outlineLvl w:val="0"/>
    </w:pPr>
    <w:rPr>
      <w:b/>
      <w:kern w:val="28"/>
      <w:sz w:val="24"/>
      <w:lang w:val="de-CH"/>
    </w:rPr>
  </w:style>
  <w:style w:type="paragraph" w:styleId="Heading2">
    <w:name w:val="heading 2"/>
    <w:basedOn w:val="Normal"/>
    <w:next w:val="Normal"/>
    <w:autoRedefine/>
    <w:qFormat/>
    <w:pPr>
      <w:numPr>
        <w:ilvl w:val="1"/>
        <w:numId w:val="28"/>
      </w:numPr>
      <w:tabs>
        <w:tab w:val="clear" w:pos="576"/>
        <w:tab w:val="left" w:pos="567"/>
      </w:tabs>
      <w:ind w:left="567" w:hanging="567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29"/>
      </w:numPr>
      <w:tabs>
        <w:tab w:val="clear" w:pos="720"/>
        <w:tab w:val="left" w:pos="567"/>
      </w:tabs>
      <w:ind w:left="567" w:hanging="567"/>
      <w:outlineLvl w:val="2"/>
    </w:pPr>
    <w:rPr>
      <w:lang w:val="de-CH"/>
    </w:rPr>
  </w:style>
  <w:style w:type="paragraph" w:styleId="Heading4">
    <w:name w:val="heading 4"/>
    <w:basedOn w:val="Normal"/>
    <w:next w:val="Normal"/>
    <w:qFormat/>
    <w:pPr>
      <w:numPr>
        <w:ilvl w:val="3"/>
        <w:numId w:val="30"/>
      </w:numPr>
      <w:tabs>
        <w:tab w:val="clear" w:pos="864"/>
        <w:tab w:val="left" w:pos="992"/>
      </w:tabs>
      <w:ind w:left="992" w:hanging="992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1"/>
      </w:numPr>
      <w:tabs>
        <w:tab w:val="clear" w:pos="1440"/>
        <w:tab w:val="left" w:pos="993"/>
      </w:tabs>
      <w:ind w:left="992" w:hanging="992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2"/>
      </w:numPr>
      <w:tabs>
        <w:tab w:val="clear" w:pos="1440"/>
        <w:tab w:val="left" w:pos="1134"/>
      </w:tabs>
      <w:ind w:left="1134" w:hanging="1134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3"/>
      </w:numPr>
      <w:tabs>
        <w:tab w:val="clear" w:pos="1800"/>
        <w:tab w:val="left" w:pos="1418"/>
      </w:tabs>
      <w:ind w:left="1418" w:hanging="1418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tabs>
        <w:tab w:val="clear" w:pos="1800"/>
        <w:tab w:val="left" w:pos="1418"/>
      </w:tabs>
      <w:ind w:left="1418" w:hanging="1418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35"/>
      </w:numPr>
      <w:tabs>
        <w:tab w:val="clear" w:pos="2160"/>
      </w:tabs>
      <w:ind w:left="1134" w:hanging="113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  <w:sz w:val="24"/>
    </w:rPr>
  </w:style>
  <w:style w:type="paragraph" w:styleId="List">
    <w:name w:val="List"/>
    <w:basedOn w:val="Normal"/>
    <w:pPr>
      <w:numPr>
        <w:numId w:val="14"/>
      </w:numPr>
      <w:tabs>
        <w:tab w:val="clear" w:pos="360"/>
        <w:tab w:val="left" w:pos="284"/>
      </w:tabs>
      <w:spacing w:line="243" w:lineRule="exact"/>
    </w:pPr>
  </w:style>
  <w:style w:type="paragraph" w:styleId="List2">
    <w:name w:val="List 2"/>
    <w:basedOn w:val="Normal"/>
    <w:pPr>
      <w:numPr>
        <w:numId w:val="15"/>
      </w:numPr>
      <w:tabs>
        <w:tab w:val="clear" w:pos="717"/>
        <w:tab w:val="left" w:pos="567"/>
      </w:tabs>
      <w:spacing w:line="243" w:lineRule="exact"/>
      <w:ind w:left="568" w:hanging="284"/>
    </w:pPr>
  </w:style>
  <w:style w:type="paragraph" w:styleId="List3">
    <w:name w:val="List 3"/>
    <w:basedOn w:val="Normal"/>
    <w:pPr>
      <w:numPr>
        <w:numId w:val="16"/>
      </w:numPr>
      <w:tabs>
        <w:tab w:val="clear" w:pos="360"/>
        <w:tab w:val="left" w:pos="851"/>
      </w:tabs>
      <w:spacing w:line="243" w:lineRule="exact"/>
      <w:ind w:left="851"/>
    </w:pPr>
  </w:style>
  <w:style w:type="paragraph" w:styleId="List4">
    <w:name w:val="List 4"/>
    <w:basedOn w:val="Normal"/>
    <w:pPr>
      <w:numPr>
        <w:numId w:val="17"/>
      </w:numPr>
      <w:tabs>
        <w:tab w:val="clear" w:pos="717"/>
        <w:tab w:val="left" w:pos="1134"/>
      </w:tabs>
      <w:spacing w:line="243" w:lineRule="exact"/>
      <w:ind w:left="1135" w:hanging="284"/>
    </w:pPr>
  </w:style>
  <w:style w:type="paragraph" w:styleId="Header">
    <w:name w:val="header"/>
    <w:basedOn w:val="Normal"/>
    <w:pPr>
      <w:tabs>
        <w:tab w:val="center" w:pos="4536"/>
        <w:tab w:val="right" w:pos="8675"/>
      </w:tabs>
      <w:spacing w:line="243" w:lineRule="exact"/>
    </w:pPr>
    <w:rPr>
      <w:sz w:val="15"/>
      <w:lang w:val="de-CH"/>
    </w:rPr>
  </w:style>
  <w:style w:type="paragraph" w:styleId="TOC2">
    <w:name w:val="toc 2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992"/>
        <w:tab w:val="right" w:leader="dot" w:pos="8675"/>
      </w:tabs>
      <w:ind w:left="992" w:hanging="992"/>
    </w:pPr>
  </w:style>
  <w:style w:type="paragraph" w:styleId="TOC5">
    <w:name w:val="toc 5"/>
    <w:basedOn w:val="Normal"/>
    <w:next w:val="Normal"/>
    <w:autoRedefine/>
    <w:semiHidden/>
    <w:pPr>
      <w:tabs>
        <w:tab w:val="left" w:pos="567"/>
        <w:tab w:val="right" w:leader="dot" w:pos="8675"/>
      </w:tabs>
      <w:ind w:left="992" w:hanging="99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3" w:lineRule="exact"/>
    </w:pPr>
  </w:style>
  <w:style w:type="paragraph" w:customStyle="1" w:styleId="DokTitel">
    <w:name w:val="DokTitel"/>
    <w:basedOn w:val="Normal"/>
    <w:pPr>
      <w:spacing w:line="240" w:lineRule="auto"/>
    </w:pPr>
    <w:rPr>
      <w:b/>
      <w:kern w:val="28"/>
      <w:sz w:val="40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8675"/>
      </w:tabs>
      <w:ind w:hanging="567"/>
    </w:pPr>
  </w:style>
  <w:style w:type="paragraph" w:styleId="TOC7">
    <w:name w:val="toc 7"/>
    <w:basedOn w:val="Normal"/>
    <w:next w:val="Normal"/>
    <w:autoRedefine/>
    <w:semiHidden/>
    <w:pPr>
      <w:ind w:hanging="567"/>
    </w:pPr>
  </w:style>
  <w:style w:type="paragraph" w:styleId="TOC8">
    <w:name w:val="toc 8"/>
    <w:basedOn w:val="Normal"/>
    <w:next w:val="Normal"/>
    <w:autoRedefine/>
    <w:semiHidden/>
    <w:pPr>
      <w:ind w:hanging="567"/>
    </w:pPr>
  </w:style>
  <w:style w:type="paragraph" w:styleId="TOC9">
    <w:name w:val="toc 9"/>
    <w:basedOn w:val="Normal"/>
    <w:next w:val="Normal"/>
    <w:autoRedefine/>
    <w:semiHidden/>
    <w:pPr>
      <w:ind w:hanging="567"/>
    </w:pPr>
  </w:style>
  <w:style w:type="table" w:styleId="TableGrid">
    <w:name w:val="Table Grid"/>
    <w:basedOn w:val="TableNormal"/>
    <w:rsid w:val="00394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0C45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regiss\AppData\Roaming\Postforms.Net\Templates\3LERH4M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3LERH4ML.DOT</Template>
  <TotalTime>286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Documento A4 vuoto, verticale</vt:lpstr>
      <vt:lpstr>Documento A4 vuoto, verticale</vt:lpstr>
    </vt:vector>
  </TitlesOfParts>
  <Company>La Posta Svizzera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vuoto, verticale</dc:title>
  <dc:creator>gregiss</dc:creator>
  <cp:lastModifiedBy>Topuz Thomas (ALLIEVO)</cp:lastModifiedBy>
  <cp:revision>117</cp:revision>
  <dcterms:created xsi:type="dcterms:W3CDTF">2019-10-01T16:14:00Z</dcterms:created>
  <dcterms:modified xsi:type="dcterms:W3CDTF">2021-02-01T14:41:00Z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Note espe</vt:lpwstr>
  </property>
  <property fmtid="{D5CDD505-2E9C-101B-9397-08002B2CF9AE}" pid="3" name="Autor">
    <vt:lpwstr>gregiss</vt:lpwstr>
  </property>
  <property fmtid="{D5CDD505-2E9C-101B-9397-08002B2CF9AE}" pid="4" name="Ausgabestelle">
    <vt:lpwstr>IT16</vt:lpwstr>
  </property>
  <property fmtid="{D5CDD505-2E9C-101B-9397-08002B2CF9AE}" pid="5" name="Klassifizierung">
    <vt:lpwstr>interno</vt:lpwstr>
  </property>
</Properties>
</file>