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0655" w14:textId="09356ABD" w:rsidR="00743E35" w:rsidRDefault="00382131" w:rsidP="00C7573C">
      <w:pPr>
        <w:rPr>
          <w:lang w:val="it-CH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0" allowOverlap="1" wp14:anchorId="6B96E8C3" wp14:editId="2491D216">
                <wp:simplePos x="0" y="0"/>
                <wp:positionH relativeFrom="margin">
                  <wp:posOffset>-1422400</wp:posOffset>
                </wp:positionH>
                <wp:positionV relativeFrom="margin">
                  <wp:posOffset>53340</wp:posOffset>
                </wp:positionV>
                <wp:extent cx="1403985" cy="1554480"/>
                <wp:effectExtent l="0" t="0" r="0" b="0"/>
                <wp:wrapNone/>
                <wp:docPr id="4" name="Absen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7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55"/>
                            </w:tblGrid>
                            <w:tr w:rsidR="0016573C" w14:paraId="17AE5D2B" w14:textId="77777777">
                              <w:tc>
                                <w:tcPr>
                                  <w:tcW w:w="2155" w:type="dxa"/>
                                </w:tcPr>
                                <w:p w14:paraId="67E6AE01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La Posta Svizzera</w:t>
                                  </w:r>
                                </w:p>
                              </w:tc>
                            </w:tr>
                            <w:tr w:rsidR="0016573C" w14:paraId="7F7496D8" w14:textId="77777777">
                              <w:tc>
                                <w:tcPr>
                                  <w:tcW w:w="2155" w:type="dxa"/>
                                </w:tcPr>
                                <w:p w14:paraId="1738F751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bookmarkStart w:id="0" w:name="BereichSel"/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Tecnologia dell'informazione</w:t>
                                  </w:r>
                                  <w:bookmarkEnd w:id="0"/>
                                </w:p>
                              </w:tc>
                            </w:tr>
                            <w:tr w:rsidR="0016573C" w14:paraId="4492F307" w14:textId="77777777">
                              <w:tc>
                                <w:tcPr>
                                  <w:tcW w:w="2155" w:type="dxa"/>
                                </w:tcPr>
                                <w:p w14:paraId="36CBD40E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viale Stazione 15</w:t>
                                  </w:r>
                                </w:p>
                              </w:tc>
                            </w:tr>
                            <w:tr w:rsidR="0016573C" w14:paraId="230AE3A5" w14:textId="77777777">
                              <w:tc>
                                <w:tcPr>
                                  <w:tcW w:w="2155" w:type="dxa"/>
                                </w:tcPr>
                                <w:p w14:paraId="54823A7E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C.P.2749</w:t>
                                  </w:r>
                                </w:p>
                              </w:tc>
                            </w:tr>
                            <w:tr w:rsidR="0016573C" w14:paraId="711D81FF" w14:textId="77777777">
                              <w:tc>
                                <w:tcPr>
                                  <w:tcW w:w="2155" w:type="dxa"/>
                                </w:tcPr>
                                <w:p w14:paraId="73CBEBAF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  <w:lang w:val="it-CH"/>
                                    </w:rPr>
                                    <w:t>6500 Bellinzona</w:t>
                                  </w:r>
                                </w:p>
                              </w:tc>
                            </w:tr>
                          </w:tbl>
                          <w:p w14:paraId="1411035C" w14:textId="77777777" w:rsidR="0016573C" w:rsidRDefault="0016573C">
                            <w:pPr>
                              <w:spacing w:line="170" w:lineRule="exact"/>
                              <w:rPr>
                                <w:sz w:val="15"/>
                                <w:lang w:val="it-CH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57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55"/>
                            </w:tblGrid>
                            <w:tr w:rsidR="0016573C" w14:paraId="6ECBBB9B" w14:textId="77777777">
                              <w:tc>
                                <w:tcPr>
                                  <w:tcW w:w="2155" w:type="dxa"/>
                                </w:tcPr>
                                <w:p w14:paraId="6BBA8D4D" w14:textId="77777777" w:rsidR="0016573C" w:rsidRDefault="0016573C">
                                  <w:pPr>
                                    <w:spacing w:line="170" w:lineRule="exact"/>
                                    <w:jc w:val="right"/>
                                    <w:rPr>
                                      <w:sz w:val="15"/>
                                      <w:lang w:val="it-CH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E9143C" w14:textId="77777777" w:rsidR="0016573C" w:rsidRDefault="0016573C">
                            <w:pPr>
                              <w:rPr>
                                <w:lang w:val="it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6E8C3" id="_x0000_t202" coordsize="21600,21600" o:spt="202" path="m,l,21600r21600,l21600,xe">
                <v:stroke joinstyle="miter"/>
                <v:path gradientshapeok="t" o:connecttype="rect"/>
              </v:shapetype>
              <v:shape id="Absender" o:spid="_x0000_s1026" type="#_x0000_t202" style="position:absolute;margin-left:-112pt;margin-top:4.2pt;width:110.55pt;height:122.4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7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55"/>
                      </w:tblGrid>
                      <w:tr w:rsidR="0016573C" w14:paraId="17AE5D2B" w14:textId="77777777">
                        <w:tc>
                          <w:tcPr>
                            <w:tcW w:w="2155" w:type="dxa"/>
                          </w:tcPr>
                          <w:p w14:paraId="67E6AE01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La Posta Svizzera</w:t>
                            </w:r>
                          </w:p>
                        </w:tc>
                      </w:tr>
                      <w:tr w:rsidR="0016573C" w14:paraId="7F7496D8" w14:textId="77777777">
                        <w:tc>
                          <w:tcPr>
                            <w:tcW w:w="2155" w:type="dxa"/>
                          </w:tcPr>
                          <w:p w14:paraId="1738F751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bookmarkStart w:id="1" w:name="BereichSel"/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Tecnologia dell'informazione</w:t>
                            </w:r>
                            <w:bookmarkEnd w:id="1"/>
                          </w:p>
                        </w:tc>
                      </w:tr>
                      <w:tr w:rsidR="0016573C" w14:paraId="4492F307" w14:textId="77777777">
                        <w:tc>
                          <w:tcPr>
                            <w:tcW w:w="2155" w:type="dxa"/>
                          </w:tcPr>
                          <w:p w14:paraId="36CBD40E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viale Stazione 15</w:t>
                            </w:r>
                          </w:p>
                        </w:tc>
                      </w:tr>
                      <w:tr w:rsidR="0016573C" w14:paraId="230AE3A5" w14:textId="77777777">
                        <w:tc>
                          <w:tcPr>
                            <w:tcW w:w="2155" w:type="dxa"/>
                          </w:tcPr>
                          <w:p w14:paraId="54823A7E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C.P.2749</w:t>
                            </w:r>
                          </w:p>
                        </w:tc>
                      </w:tr>
                      <w:tr w:rsidR="0016573C" w14:paraId="711D81FF" w14:textId="77777777">
                        <w:tc>
                          <w:tcPr>
                            <w:tcW w:w="2155" w:type="dxa"/>
                          </w:tcPr>
                          <w:p w14:paraId="73CBEBAF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b/>
                                <w:sz w:val="15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15"/>
                                <w:lang w:val="it-CH"/>
                              </w:rPr>
                              <w:t>6500 Bellinzona</w:t>
                            </w:r>
                          </w:p>
                        </w:tc>
                      </w:tr>
                    </w:tbl>
                    <w:p w14:paraId="1411035C" w14:textId="77777777" w:rsidR="0016573C" w:rsidRDefault="0016573C">
                      <w:pPr>
                        <w:spacing w:line="170" w:lineRule="exact"/>
                        <w:rPr>
                          <w:sz w:val="15"/>
                          <w:lang w:val="it-CH"/>
                        </w:rPr>
                      </w:pPr>
                    </w:p>
                    <w:tbl>
                      <w:tblPr>
                        <w:tblW w:w="0" w:type="auto"/>
                        <w:tblInd w:w="57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55"/>
                      </w:tblGrid>
                      <w:tr w:rsidR="0016573C" w14:paraId="6ECBBB9B" w14:textId="77777777">
                        <w:tc>
                          <w:tcPr>
                            <w:tcW w:w="2155" w:type="dxa"/>
                          </w:tcPr>
                          <w:p w14:paraId="6BBA8D4D" w14:textId="77777777" w:rsidR="0016573C" w:rsidRDefault="0016573C">
                            <w:pPr>
                              <w:spacing w:line="170" w:lineRule="exact"/>
                              <w:jc w:val="right"/>
                              <w:rPr>
                                <w:sz w:val="15"/>
                                <w:lang w:val="it-CH"/>
                              </w:rPr>
                            </w:pPr>
                          </w:p>
                        </w:tc>
                      </w:tr>
                    </w:tbl>
                    <w:p w14:paraId="18E9143C" w14:textId="77777777" w:rsidR="0016573C" w:rsidRDefault="0016573C">
                      <w:pPr>
                        <w:rPr>
                          <w:lang w:val="it-CH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8C6A8C6" w14:textId="77777777" w:rsidR="00743E35" w:rsidRDefault="00743E35" w:rsidP="00C7573C">
      <w:pPr>
        <w:rPr>
          <w:lang w:val="it-CH"/>
        </w:rPr>
      </w:pPr>
    </w:p>
    <w:p w14:paraId="184568C2" w14:textId="77777777" w:rsidR="00743E35" w:rsidRDefault="00743E35" w:rsidP="00C7573C">
      <w:pPr>
        <w:rPr>
          <w:lang w:val="it-CH"/>
        </w:rPr>
      </w:pPr>
    </w:p>
    <w:p w14:paraId="39D09020" w14:textId="77777777" w:rsidR="00743E35" w:rsidRDefault="00743E35" w:rsidP="00C7573C">
      <w:pPr>
        <w:rPr>
          <w:lang w:val="it-CH"/>
        </w:rPr>
      </w:pPr>
    </w:p>
    <w:p w14:paraId="1135F791" w14:textId="77777777" w:rsidR="00743E35" w:rsidRDefault="00743E35" w:rsidP="00C7573C">
      <w:pPr>
        <w:rPr>
          <w:lang w:val="it-CH"/>
        </w:rPr>
      </w:pPr>
    </w:p>
    <w:p w14:paraId="5E672448" w14:textId="77777777" w:rsidR="00743E35" w:rsidRDefault="00743E35" w:rsidP="00C7573C">
      <w:pPr>
        <w:rPr>
          <w:lang w:val="it-CH"/>
        </w:rPr>
      </w:pPr>
    </w:p>
    <w:p w14:paraId="35E7B73F" w14:textId="77777777" w:rsidR="00743E35" w:rsidRDefault="00743E35" w:rsidP="00C7573C">
      <w:pPr>
        <w:rPr>
          <w:lang w:val="it-CH"/>
        </w:rPr>
      </w:pPr>
    </w:p>
    <w:p w14:paraId="156DC49B" w14:textId="77777777" w:rsidR="00743E35" w:rsidRDefault="009D07DF">
      <w:pPr>
        <w:pStyle w:val="DokTitel"/>
        <w:rPr>
          <w:lang w:val="it-CH"/>
        </w:rPr>
      </w:pPr>
      <w:r>
        <w:rPr>
          <w:lang w:val="it-CH"/>
        </w:rPr>
        <w:t xml:space="preserve">Riassunto </w:t>
      </w:r>
      <w:r w:rsidR="00394BD5">
        <w:rPr>
          <w:lang w:val="it-CH"/>
        </w:rPr>
        <w:t xml:space="preserve">settimanale </w:t>
      </w:r>
      <w:r>
        <w:rPr>
          <w:lang w:val="it-CH"/>
        </w:rPr>
        <w:t>espe SPAI</w:t>
      </w:r>
    </w:p>
    <w:p w14:paraId="2F1C242F" w14:textId="77777777" w:rsidR="00743E35" w:rsidRDefault="00743E35">
      <w:pPr>
        <w:tabs>
          <w:tab w:val="left" w:pos="4649"/>
        </w:tabs>
        <w:rPr>
          <w:lang w:val="it-CH"/>
        </w:rPr>
      </w:pPr>
    </w:p>
    <w:p w14:paraId="65A4E98D" w14:textId="006A6AFE" w:rsidR="00743E35" w:rsidRDefault="00382131">
      <w:pPr>
        <w:tabs>
          <w:tab w:val="left" w:pos="4649"/>
        </w:tabs>
        <w:rPr>
          <w:lang w:val="it-CH"/>
        </w:rPr>
      </w:pPr>
      <w:r>
        <w:t>Thomastopuz</w:t>
      </w:r>
    </w:p>
    <w:p w14:paraId="02A0B532" w14:textId="58388FAD" w:rsidR="00743E35" w:rsidRDefault="009D07DF">
      <w:pPr>
        <w:tabs>
          <w:tab w:val="left" w:pos="4649"/>
        </w:tabs>
        <w:rPr>
          <w:lang w:val="it-CH"/>
        </w:rPr>
      </w:pPr>
      <w:bookmarkStart w:id="2" w:name="Ausgabestelle"/>
      <w:bookmarkStart w:id="3" w:name="AusgabestelleSel"/>
      <w:bookmarkEnd w:id="2"/>
      <w:r>
        <w:rPr>
          <w:lang w:val="it-CH"/>
        </w:rPr>
        <w:t>I</w:t>
      </w:r>
      <w:bookmarkEnd w:id="3"/>
      <w:r w:rsidR="00BC1A2C">
        <w:rPr>
          <w:lang w:val="it-CH"/>
        </w:rPr>
        <w:t>23</w:t>
      </w:r>
    </w:p>
    <w:p w14:paraId="6A53F303" w14:textId="77777777" w:rsidR="00743E35" w:rsidRDefault="009D07DF">
      <w:pPr>
        <w:tabs>
          <w:tab w:val="left" w:pos="4649"/>
        </w:tabs>
        <w:rPr>
          <w:lang w:val="it-CH"/>
        </w:rPr>
      </w:pPr>
      <w:bookmarkStart w:id="4" w:name="Klassifizierung"/>
      <w:bookmarkStart w:id="5" w:name="KlassifizierungSel"/>
      <w:bookmarkEnd w:id="4"/>
      <w:r>
        <w:rPr>
          <w:lang w:val="it-CH"/>
        </w:rPr>
        <w:t>interno</w:t>
      </w:r>
      <w:bookmarkEnd w:id="5"/>
    </w:p>
    <w:p w14:paraId="319EAE9B" w14:textId="08AFF6F0" w:rsidR="00743E35" w:rsidRDefault="002E6941">
      <w:pPr>
        <w:tabs>
          <w:tab w:val="left" w:pos="4649"/>
        </w:tabs>
        <w:rPr>
          <w:lang w:val="it-CH"/>
        </w:rPr>
      </w:pPr>
      <w:r>
        <w:t>02/01/2021</w:t>
      </w:r>
    </w:p>
    <w:p w14:paraId="2F9D4C19" w14:textId="77777777" w:rsidR="00743E35" w:rsidRDefault="00743E35">
      <w:pPr>
        <w:tabs>
          <w:tab w:val="left" w:pos="4649"/>
        </w:tabs>
        <w:rPr>
          <w:lang w:val="it-CH"/>
        </w:rPr>
      </w:pPr>
    </w:p>
    <w:p w14:paraId="407D221D" w14:textId="77777777" w:rsidR="00743E35" w:rsidRDefault="00743E35">
      <w:pPr>
        <w:tabs>
          <w:tab w:val="left" w:pos="4649"/>
        </w:tabs>
        <w:rPr>
          <w:lang w:val="it-CH"/>
        </w:rPr>
      </w:pPr>
    </w:p>
    <w:p w14:paraId="1B9293DF" w14:textId="77777777" w:rsidR="00743E35" w:rsidRDefault="00D273B9" w:rsidP="00D273B9">
      <w:pPr>
        <w:pStyle w:val="Heading1"/>
      </w:pPr>
      <w:r>
        <w:t>Periodo</w:t>
      </w:r>
      <w:r>
        <w:br/>
      </w:r>
    </w:p>
    <w:p w14:paraId="613F839D" w14:textId="1325D278" w:rsidR="00D273B9" w:rsidRDefault="00D273B9" w:rsidP="00D273B9">
      <w:pPr>
        <w:rPr>
          <w:lang w:val="de-CH"/>
        </w:rPr>
      </w:pPr>
      <w:r>
        <w:t>Settimana dal X al Y</w:t>
      </w:r>
    </w:p>
    <w:p w14:paraId="7B4770AA" w14:textId="77777777" w:rsidR="00000000" w:rsidRDefault="007742B9"/>
    <w:sectPr w:rsidR="00000000" w:rsidSect="00BF63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44" w:right="851" w:bottom="1276" w:left="2438" w:header="720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208A5" w14:textId="77777777" w:rsidR="00870F95" w:rsidRDefault="00870F95">
      <w:r>
        <w:separator/>
      </w:r>
    </w:p>
  </w:endnote>
  <w:endnote w:type="continuationSeparator" w:id="0">
    <w:p w14:paraId="3FF4D382" w14:textId="77777777" w:rsidR="00870F95" w:rsidRDefault="00870F95">
      <w:r>
        <w:continuationSeparator/>
      </w:r>
    </w:p>
  </w:endnote>
  <w:endnote w:type="continuationNotice" w:id="1">
    <w:p w14:paraId="3B3A8CB1" w14:textId="77777777" w:rsidR="0065741E" w:rsidRDefault="006574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utiger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2D3B0" w14:textId="77777777" w:rsidR="00BF634B" w:rsidRDefault="00BF6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35AB1" w14:textId="77777777" w:rsidR="0016573C" w:rsidRPr="00BC1A2C" w:rsidRDefault="0016573C">
    <w:pPr>
      <w:pStyle w:val="Footer"/>
      <w:framePr w:w="5330" w:h="851" w:hRule="exact" w:hSpace="142" w:wrap="around" w:vAnchor="page" w:hAnchor="margin" w:x="-1020" w:yAlign="bottom"/>
      <w:spacing w:line="240" w:lineRule="auto"/>
      <w:rPr>
        <w:sz w:val="12"/>
        <w:lang w:val="it-CH"/>
      </w:rPr>
    </w:pP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FILENAME \p\* LOWER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documento1</w:t>
    </w:r>
    <w:r>
      <w:rPr>
        <w:sz w:val="12"/>
      </w:rPr>
      <w:fldChar w:fldCharType="end"/>
    </w:r>
  </w:p>
  <w:p w14:paraId="32EB0F12" w14:textId="77777777" w:rsidR="0016573C" w:rsidRDefault="0016573C">
    <w:pPr>
      <w:pStyle w:val="Footer"/>
      <w:framePr w:w="3827" w:h="851" w:hRule="exact" w:hSpace="142" w:wrap="around" w:vAnchor="page" w:hAnchor="margin" w:xAlign="right" w:yAlign="bottom"/>
      <w:tabs>
        <w:tab w:val="right" w:pos="2835"/>
      </w:tabs>
      <w:spacing w:line="240" w:lineRule="auto"/>
      <w:ind w:right="11"/>
      <w:rPr>
        <w:color w:val="000000"/>
        <w:sz w:val="12"/>
        <w:lang w:val="it-CH"/>
      </w:rPr>
    </w:pPr>
    <w:r>
      <w:rPr>
        <w:color w:val="000000"/>
        <w:sz w:val="12"/>
        <w:lang w:val="it-CH"/>
      </w:rPr>
      <w:t xml:space="preserve">Versione </w:t>
    </w:r>
    <w:r>
      <w:fldChar w:fldCharType="begin"/>
    </w:r>
    <w:r w:rsidRPr="00BC1A2C">
      <w:rPr>
        <w:lang w:val="it-CH"/>
      </w:rPr>
      <w:instrText xml:space="preserve"> REF VersionSel  \* MERGEFORMAT </w:instrText>
    </w:r>
    <w:r>
      <w:fldChar w:fldCharType="separate"/>
    </w:r>
    <w:r>
      <w:rPr>
        <w:color w:val="000000"/>
        <w:sz w:val="12"/>
        <w:lang w:val="it-CH"/>
      </w:rPr>
      <w:t xml:space="preserve"> </w:t>
    </w:r>
    <w:r>
      <w:rPr>
        <w:color w:val="000000"/>
        <w:sz w:val="12"/>
        <w:lang w:val="it-CH"/>
      </w:rPr>
      <w:fldChar w:fldCharType="end"/>
    </w:r>
    <w:r>
      <w:rPr>
        <w:color w:val="000000"/>
        <w:sz w:val="12"/>
        <w:lang w:val="it-CH"/>
      </w:rPr>
      <w:tab/>
    </w:r>
    <w:r>
      <w:rPr>
        <w:sz w:val="12"/>
        <w:lang w:val="it-CH"/>
      </w:rPr>
      <w:t xml:space="preserve">Data d‘emissione </w:t>
    </w:r>
    <w:r>
      <w:rPr>
        <w:sz w:val="12"/>
        <w:lang w:val="it-CH"/>
      </w:rPr>
      <w:fldChar w:fldCharType="begin"/>
    </w:r>
    <w:r>
      <w:rPr>
        <w:sz w:val="12"/>
        <w:lang w:val="it-CH"/>
      </w:rPr>
      <w:instrText xml:space="preserve"> REF AusgabedatumSel \*CHARFORMAT</w:instrText>
    </w:r>
    <w:r>
      <w:rPr>
        <w:sz w:val="12"/>
        <w:lang w:val="it-CH"/>
      </w:rPr>
      <w:fldChar w:fldCharType="separate"/>
    </w:r>
    <w:r w:rsidRPr="009D07DF">
      <w:rPr>
        <w:sz w:val="12"/>
        <w:lang w:val="it-CH"/>
      </w:rPr>
      <w:t xml:space="preserve"> </w:t>
    </w:r>
    <w:r>
      <w:rPr>
        <w:sz w:val="12"/>
        <w:lang w:val="it-CH"/>
      </w:rPr>
      <w:fldChar w:fldCharType="end"/>
    </w:r>
  </w:p>
  <w:p w14:paraId="7EADE60C" w14:textId="77777777" w:rsidR="0016573C" w:rsidRPr="00BC1A2C" w:rsidRDefault="0016573C">
    <w:pPr>
      <w:pStyle w:val="Footer"/>
      <w:framePr w:w="675" w:h="851" w:hRule="exact" w:hSpace="142" w:wrap="around" w:vAnchor="page" w:hAnchor="margin" w:xAlign="right" w:yAlign="bottom"/>
      <w:spacing w:line="240" w:lineRule="auto"/>
      <w:jc w:val="right"/>
      <w:rPr>
        <w:sz w:val="12"/>
        <w:lang w:val="it-CH"/>
      </w:rPr>
    </w:pP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PAGE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2</w:t>
    </w:r>
    <w:r>
      <w:rPr>
        <w:sz w:val="12"/>
      </w:rPr>
      <w:fldChar w:fldCharType="end"/>
    </w:r>
    <w:r w:rsidRPr="00BC1A2C">
      <w:rPr>
        <w:sz w:val="12"/>
        <w:lang w:val="it-CH"/>
      </w:rPr>
      <w:t xml:space="preserve"> / </w:t>
    </w:r>
    <w:r>
      <w:rPr>
        <w:sz w:val="12"/>
      </w:rPr>
      <w:fldChar w:fldCharType="begin"/>
    </w:r>
    <w:r w:rsidRPr="00BC1A2C">
      <w:rPr>
        <w:sz w:val="12"/>
        <w:lang w:val="it-CH"/>
      </w:rPr>
      <w:instrText xml:space="preserve"> NUMPAGES </w:instrText>
    </w:r>
    <w:r>
      <w:rPr>
        <w:sz w:val="12"/>
      </w:rPr>
      <w:fldChar w:fldCharType="separate"/>
    </w:r>
    <w:r w:rsidRPr="00BC1A2C">
      <w:rPr>
        <w:noProof/>
        <w:sz w:val="12"/>
        <w:lang w:val="it-CH"/>
      </w:rPr>
      <w:t>1</w:t>
    </w:r>
    <w:r>
      <w:rPr>
        <w:sz w:val="12"/>
      </w:rPr>
      <w:fldChar w:fldCharType="end"/>
    </w:r>
  </w:p>
  <w:p w14:paraId="705F699F" w14:textId="77777777" w:rsidR="0016573C" w:rsidRPr="00BC1A2C" w:rsidRDefault="0016573C">
    <w:pPr>
      <w:pStyle w:val="Footer"/>
      <w:rPr>
        <w:lang w:val="it-CH"/>
      </w:rPr>
    </w:pPr>
  </w:p>
  <w:p w14:paraId="1EA34BF2" w14:textId="77777777" w:rsidR="00656890" w:rsidRDefault="00E459AB">
    <w:r>
      <w:t>Data d'emissione: 02/01/2021</w:t>
    </w:r>
  </w:p>
  <w:p w14:paraId="62D00CB4" w14:textId="77777777" w:rsidR="002D3ECD" w:rsidRDefault="007742B9">
    <w:r>
      <w:t xml:space="preserve">Data </w:t>
    </w:r>
    <w:r>
      <w:t>d'emissione: 02/01/2021</w:t>
    </w:r>
  </w:p>
  <w:p w14:paraId="62843752" w14:textId="77777777" w:rsidR="002D3ECD" w:rsidRDefault="007742B9">
    <w:r>
      <w:t>Data d'emissione: 02/01/2021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A3293" w14:textId="42D111B5" w:rsidR="00BF634B" w:rsidRPr="00BF634B" w:rsidRDefault="00BF634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0A6CA" w14:textId="77777777" w:rsidR="00870F95" w:rsidRDefault="00870F95">
      <w:r>
        <w:separator/>
      </w:r>
    </w:p>
  </w:footnote>
  <w:footnote w:type="continuationSeparator" w:id="0">
    <w:p w14:paraId="19B1A07D" w14:textId="77777777" w:rsidR="00870F95" w:rsidRDefault="00870F95">
      <w:r>
        <w:continuationSeparator/>
      </w:r>
    </w:p>
  </w:footnote>
  <w:footnote w:type="continuationNotice" w:id="1">
    <w:p w14:paraId="7D45B291" w14:textId="77777777" w:rsidR="0065741E" w:rsidRDefault="0065741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27CC6" w14:textId="77777777" w:rsidR="00BF634B" w:rsidRDefault="00BF6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4B881" w14:textId="75969F9F" w:rsidR="0016573C" w:rsidRPr="0076719F" w:rsidRDefault="0016573C" w:rsidP="00A4158F">
    <w:pPr>
      <w:pStyle w:val="Footer"/>
      <w:framePr w:w="3221" w:h="363" w:hRule="exact" w:hSpace="142" w:wrap="around" w:vAnchor="page" w:hAnchor="margin" w:xAlign="right" w:y="721"/>
      <w:spacing w:line="240" w:lineRule="auto"/>
      <w:jc w:val="right"/>
      <w:rPr>
        <w:sz w:val="15"/>
        <w:szCs w:val="15"/>
        <w:lang w:val="en-US"/>
      </w:rPr>
    </w:pP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 = "Fehler! Verweisquelle konnte nicht gefunden werden." "" "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 = "Erreur</w:instrText>
    </w:r>
    <w:r w:rsidRPr="0076719F">
      <w:rPr>
        <w:noProof/>
        <w:sz w:val="15"/>
        <w:szCs w:val="15"/>
        <w:lang w:val="en-US"/>
      </w:rPr>
      <w:instrText> </w:instrText>
    </w:r>
    <w:r w:rsidRPr="0076719F">
      <w:rPr>
        <w:sz w:val="15"/>
        <w:szCs w:val="15"/>
        <w:lang w:val="en-US"/>
      </w:rPr>
      <w:instrText>! Source du renvoi introuvable." "" "</w:instrText>
    </w:r>
    <w:r w:rsidRPr="0076719F">
      <w:rPr>
        <w:sz w:val="15"/>
        <w:szCs w:val="15"/>
        <w:lang w:val="fr-FR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  <w:lang w:val="fr-FR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  <w:lang w:val="fr-FR"/>
      </w:rPr>
      <w:fldChar w:fldCharType="separate"/>
    </w:r>
    <w:r>
      <w:rPr>
        <w:b/>
        <w:bCs/>
        <w:sz w:val="15"/>
        <w:szCs w:val="15"/>
        <w:lang w:val="it-IT"/>
      </w:rPr>
      <w:instrText>Errore. L'origine riferimento non è stata trovata.</w:instrText>
    </w:r>
    <w:r w:rsidRPr="0076719F">
      <w:rPr>
        <w:sz w:val="15"/>
        <w:szCs w:val="15"/>
        <w:lang w:val="fr-FR"/>
      </w:rPr>
      <w:fldChar w:fldCharType="end"/>
    </w:r>
    <w:r w:rsidRPr="0076719F">
      <w:rPr>
        <w:sz w:val="15"/>
        <w:szCs w:val="15"/>
        <w:lang w:val="en-US"/>
      </w:rPr>
      <w:instrText xml:space="preserve"> = "Errore. L'origine riferimento non è stata trovata." "" "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IF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 \* MERGEFORMAT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 = "Error! Reference source not found." "" </w:instrText>
    </w:r>
    <w:r w:rsidRPr="0076719F">
      <w:rPr>
        <w:sz w:val="15"/>
        <w:szCs w:val="15"/>
        <w:lang w:val="en-US"/>
      </w:rPr>
      <w:fldChar w:fldCharType="begin"/>
    </w:r>
    <w:r w:rsidRPr="0076719F">
      <w:rPr>
        <w:sz w:val="15"/>
        <w:szCs w:val="15"/>
        <w:lang w:val="en-US"/>
      </w:rPr>
      <w:instrText xml:space="preserve"> REF BereichSel \* CHARFORMAT \* MERGEFORMAT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  <w:lang w:val="en-US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  <w:lang w:val="fr-FR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</w:rPr>
      <w:fldChar w:fldCharType="end"/>
    </w:r>
    <w:r w:rsidRPr="0076719F">
      <w:rPr>
        <w:sz w:val="15"/>
        <w:szCs w:val="15"/>
        <w:lang w:val="en-US"/>
      </w:rPr>
      <w:instrText xml:space="preserve">" </w:instrText>
    </w:r>
    <w:r w:rsidRPr="0076719F">
      <w:rPr>
        <w:sz w:val="15"/>
        <w:szCs w:val="15"/>
      </w:rPr>
      <w:fldChar w:fldCharType="end"/>
    </w:r>
  </w:p>
  <w:p w14:paraId="79571A1B" w14:textId="22090EE0" w:rsidR="0016573C" w:rsidRPr="00A4158F" w:rsidRDefault="0016573C">
    <w:pPr>
      <w:pStyle w:val="Header"/>
      <w:tabs>
        <w:tab w:val="right" w:pos="8647"/>
      </w:tabs>
      <w:rPr>
        <w:sz w:val="20"/>
        <w:lang w:val="it-CH"/>
      </w:rPr>
    </w:pPr>
    <w:r>
      <w:rPr>
        <w:sz w:val="20"/>
        <w:lang w:val="it-CH"/>
      </w:rPr>
      <w:fldChar w:fldCharType="begin"/>
    </w:r>
    <w:r w:rsidRPr="00082896">
      <w:rPr>
        <w:sz w:val="20"/>
      </w:rPr>
      <w:instrText xml:space="preserve"> REF AusgabestelleSel \*CHARFORMAT</w:instrText>
    </w:r>
    <w:r>
      <w:rPr>
        <w:sz w:val="20"/>
        <w:lang w:val="it-CH"/>
      </w:rPr>
      <w:fldChar w:fldCharType="separate"/>
    </w:r>
    <w:r w:rsidRPr="009D07DF">
      <w:rPr>
        <w:sz w:val="20"/>
      </w:rPr>
      <w:t xml:space="preserve"> </w:t>
    </w:r>
    <w:r>
      <w:rPr>
        <w:sz w:val="20"/>
        <w:lang w:val="it-CH"/>
      </w:rPr>
      <w:fldChar w:fldCharType="end"/>
    </w:r>
    <w:r>
      <w:rPr>
        <w:noProof/>
        <w:sz w:val="20"/>
        <w:lang w:val="it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9085E3" wp14:editId="7282E145">
              <wp:simplePos x="0" y="0"/>
              <wp:positionH relativeFrom="margin">
                <wp:posOffset>-1422400</wp:posOffset>
              </wp:positionH>
              <wp:positionV relativeFrom="page">
                <wp:posOffset>450215</wp:posOffset>
              </wp:positionV>
              <wp:extent cx="1400175" cy="5105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10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155"/>
                          </w:tblGrid>
                          <w:tr w:rsidR="0016573C" w14:paraId="62CD9251" w14:textId="77777777">
                            <w:trPr>
                              <w:trHeight w:hRule="exact" w:val="244"/>
                            </w:trPr>
                            <w:tc>
                              <w:tcPr>
                                <w:tcW w:w="2155" w:type="dxa"/>
                              </w:tcPr>
                              <w:p w14:paraId="2112A195" w14:textId="77777777" w:rsidR="0016573C" w:rsidRDefault="0016573C">
                                <w:pPr>
                                  <w:jc w:val="right"/>
                                  <w:rPr>
                                    <w:sz w:val="15"/>
                                    <w:lang w:val="it-CH"/>
                                  </w:rPr>
                                </w:pPr>
                                <w:r>
                                  <w:rPr>
                                    <w:sz w:val="15"/>
                                    <w:lang w:val="it-CH"/>
                                  </w:rPr>
                                  <w:t>Luogo d‘emissione</w:t>
                                </w:r>
                              </w:p>
                            </w:tc>
                          </w:tr>
                          <w:tr w:rsidR="0016573C" w14:paraId="6F12CB90" w14:textId="77777777">
                            <w:trPr>
                              <w:trHeight w:hRule="exact" w:val="244"/>
                            </w:trPr>
                            <w:tc>
                              <w:tcPr>
                                <w:tcW w:w="2155" w:type="dxa"/>
                              </w:tcPr>
                              <w:p w14:paraId="03730851" w14:textId="77777777" w:rsidR="0016573C" w:rsidRDefault="0016573C">
                                <w:pPr>
                                  <w:jc w:val="right"/>
                                  <w:rPr>
                                    <w:sz w:val="15"/>
                                    <w:lang w:val="it-CH"/>
                                  </w:rPr>
                                </w:pPr>
                                <w:r>
                                  <w:rPr>
                                    <w:sz w:val="15"/>
                                    <w:lang w:val="it-CH"/>
                                  </w:rPr>
                                  <w:t>Classificazione</w:t>
                                </w:r>
                              </w:p>
                            </w:tc>
                          </w:tr>
                        </w:tbl>
                        <w:p w14:paraId="3F183FBC" w14:textId="77777777" w:rsidR="0016573C" w:rsidRDefault="0016573C">
                          <w:pPr>
                            <w:rPr>
                              <w:lang w:val="it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9085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112pt;margin-top:35.45pt;width:110.25pt;height:40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" o:allowincell="f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Layout w:type="fixed"/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155"/>
                    </w:tblGrid>
                    <w:tr w:rsidR="0016573C" w14:paraId="62CD9251" w14:textId="77777777">
                      <w:trPr>
                        <w:trHeight w:hRule="exact" w:val="244"/>
                      </w:trPr>
                      <w:tc>
                        <w:tcPr>
                          <w:tcW w:w="2155" w:type="dxa"/>
                        </w:tcPr>
                        <w:p w14:paraId="2112A195" w14:textId="77777777" w:rsidR="0016573C" w:rsidRDefault="0016573C">
                          <w:pPr>
                            <w:jc w:val="right"/>
                            <w:rPr>
                              <w:sz w:val="15"/>
                              <w:lang w:val="it-CH"/>
                            </w:rPr>
                          </w:pPr>
                          <w:r>
                            <w:rPr>
                              <w:sz w:val="15"/>
                              <w:lang w:val="it-CH"/>
                            </w:rPr>
                            <w:t>Luogo d‘emissione</w:t>
                          </w:r>
                        </w:p>
                      </w:tc>
                    </w:tr>
                    <w:tr w:rsidR="0016573C" w14:paraId="6F12CB90" w14:textId="77777777">
                      <w:trPr>
                        <w:trHeight w:hRule="exact" w:val="244"/>
                      </w:trPr>
                      <w:tc>
                        <w:tcPr>
                          <w:tcW w:w="2155" w:type="dxa"/>
                        </w:tcPr>
                        <w:p w14:paraId="03730851" w14:textId="77777777" w:rsidR="0016573C" w:rsidRDefault="0016573C">
                          <w:pPr>
                            <w:jc w:val="right"/>
                            <w:rPr>
                              <w:sz w:val="15"/>
                              <w:lang w:val="it-CH"/>
                            </w:rPr>
                          </w:pPr>
                          <w:r>
                            <w:rPr>
                              <w:sz w:val="15"/>
                              <w:lang w:val="it-CH"/>
                            </w:rPr>
                            <w:t>Classificazione</w:t>
                          </w:r>
                        </w:p>
                      </w:tc>
                    </w:tr>
                  </w:tbl>
                  <w:p w14:paraId="3F183FBC" w14:textId="77777777" w:rsidR="0016573C" w:rsidRDefault="0016573C">
                    <w:pPr>
                      <w:rPr>
                        <w:lang w:val="it-CH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1D917792" w14:textId="77777777" w:rsidR="0016573C" w:rsidRPr="00082896" w:rsidRDefault="0016573C">
    <w:pPr>
      <w:pStyle w:val="Header"/>
      <w:rPr>
        <w:sz w:val="20"/>
      </w:rPr>
    </w:pPr>
    <w:r>
      <w:rPr>
        <w:sz w:val="20"/>
        <w:lang w:val="it-CH"/>
      </w:rPr>
      <w:fldChar w:fldCharType="begin"/>
    </w:r>
    <w:r w:rsidRPr="00082896">
      <w:rPr>
        <w:sz w:val="20"/>
      </w:rPr>
      <w:instrText xml:space="preserve"> REF  KlassifizierungSel  \* </w:instrText>
    </w:r>
    <w:r>
      <w:rPr>
        <w:sz w:val="20"/>
      </w:rPr>
      <w:instrText>CHAR</w:instrText>
    </w:r>
    <w:r w:rsidRPr="00082896">
      <w:rPr>
        <w:sz w:val="20"/>
      </w:rPr>
      <w:instrText xml:space="preserve">FORMAT </w:instrText>
    </w:r>
    <w:r>
      <w:rPr>
        <w:sz w:val="20"/>
        <w:lang w:val="it-CH"/>
      </w:rPr>
      <w:fldChar w:fldCharType="separate"/>
    </w:r>
    <w:r w:rsidRPr="009D07DF">
      <w:rPr>
        <w:sz w:val="20"/>
      </w:rPr>
      <w:t xml:space="preserve"> </w:t>
    </w:r>
    <w:r>
      <w:rPr>
        <w:sz w:val="20"/>
        <w:lang w:val="it-CH"/>
      </w:rPr>
      <w:fldChar w:fldCharType="end"/>
    </w:r>
  </w:p>
  <w:p w14:paraId="70A4D5F5" w14:textId="77777777" w:rsidR="0016573C" w:rsidRPr="00082896" w:rsidRDefault="0016573C">
    <w:pPr>
      <w:pStyle w:val="Header"/>
      <w:rPr>
        <w:sz w:val="20"/>
      </w:rPr>
    </w:pPr>
  </w:p>
  <w:p w14:paraId="7EB10180" w14:textId="77777777" w:rsidR="0016573C" w:rsidRPr="00082896" w:rsidRDefault="0016573C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81C08" w14:textId="4DBBC93D" w:rsidR="0016573C" w:rsidRPr="009D07DF" w:rsidRDefault="0016573C" w:rsidP="009D07DF">
    <w:pPr>
      <w:pStyle w:val="Header"/>
    </w:pPr>
    <w:r>
      <w:rPr>
        <w:noProof/>
        <w:sz w:val="20"/>
        <w:lang w:val="en-US"/>
      </w:rPr>
      <w:drawing>
        <wp:anchor distT="0" distB="0" distL="114300" distR="114300" simplePos="0" relativeHeight="251658241" behindDoc="0" locked="0" layoutInCell="1" allowOverlap="1" wp14:anchorId="726D5870" wp14:editId="280E756E">
          <wp:simplePos x="0" y="0"/>
          <wp:positionH relativeFrom="page">
            <wp:posOffset>5357495</wp:posOffset>
          </wp:positionH>
          <wp:positionV relativeFrom="page">
            <wp:posOffset>360045</wp:posOffset>
          </wp:positionV>
          <wp:extent cx="1949450" cy="704850"/>
          <wp:effectExtent l="0" t="0" r="0" b="0"/>
          <wp:wrapNone/>
          <wp:docPr id="2" name="Immagine 2" descr="DI1CN5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1CN5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011"/>
    <w:multiLevelType w:val="singleLevel"/>
    <w:tmpl w:val="BF5015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Frutiger 45 Light" w:hAnsi="Frutiger 45 Light" w:hint="default"/>
        <w:b/>
        <w:i w:val="0"/>
        <w:sz w:val="28"/>
      </w:rPr>
    </w:lvl>
  </w:abstractNum>
  <w:abstractNum w:abstractNumId="1" w15:restartNumberingAfterBreak="0">
    <w:nsid w:val="1FCF6FA1"/>
    <w:multiLevelType w:val="singleLevel"/>
    <w:tmpl w:val="D0502A6A"/>
    <w:lvl w:ilvl="0">
      <w:start w:val="1"/>
      <w:numFmt w:val="bullet"/>
      <w:pStyle w:val="List4"/>
      <w:lvlText w:val="-"/>
      <w:lvlJc w:val="left"/>
      <w:pPr>
        <w:tabs>
          <w:tab w:val="num" w:pos="717"/>
        </w:tabs>
        <w:ind w:left="714" w:hanging="357"/>
      </w:pPr>
      <w:rPr>
        <w:sz w:val="16"/>
      </w:rPr>
    </w:lvl>
  </w:abstractNum>
  <w:abstractNum w:abstractNumId="2" w15:restartNumberingAfterBreak="0">
    <w:nsid w:val="25E32177"/>
    <w:multiLevelType w:val="multilevel"/>
    <w:tmpl w:val="0A325B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 w15:restartNumberingAfterBreak="0">
    <w:nsid w:val="2F2A2478"/>
    <w:multiLevelType w:val="multilevel"/>
    <w:tmpl w:val="BF861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4" w15:restartNumberingAfterBreak="0">
    <w:nsid w:val="31513A45"/>
    <w:multiLevelType w:val="multilevel"/>
    <w:tmpl w:val="6B7AB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5" w15:restartNumberingAfterBreak="0">
    <w:nsid w:val="3A2C791C"/>
    <w:multiLevelType w:val="singleLevel"/>
    <w:tmpl w:val="C89EFC54"/>
    <w:lvl w:ilvl="0">
      <w:start w:val="1"/>
      <w:numFmt w:val="bullet"/>
      <w:pStyle w:val="List3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6" w15:restartNumberingAfterBreak="0">
    <w:nsid w:val="40FD5EC3"/>
    <w:multiLevelType w:val="multilevel"/>
    <w:tmpl w:val="64B283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ordin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5D40D51"/>
    <w:multiLevelType w:val="singleLevel"/>
    <w:tmpl w:val="40DA5218"/>
    <w:lvl w:ilvl="0">
      <w:start w:val="1"/>
      <w:numFmt w:val="bullet"/>
      <w:pStyle w:val="List2"/>
      <w:lvlText w:val="-"/>
      <w:lvlJc w:val="left"/>
      <w:pPr>
        <w:tabs>
          <w:tab w:val="num" w:pos="717"/>
        </w:tabs>
        <w:ind w:left="714" w:hanging="357"/>
      </w:pPr>
      <w:rPr>
        <w:sz w:val="16"/>
      </w:rPr>
    </w:lvl>
  </w:abstractNum>
  <w:abstractNum w:abstractNumId="8" w15:restartNumberingAfterBreak="0">
    <w:nsid w:val="4AFB421B"/>
    <w:multiLevelType w:val="multilevel"/>
    <w:tmpl w:val="EEC8F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9" w15:restartNumberingAfterBreak="0">
    <w:nsid w:val="4CCD0BE6"/>
    <w:multiLevelType w:val="singleLevel"/>
    <w:tmpl w:val="0B7CF222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5BF76279"/>
    <w:multiLevelType w:val="multilevel"/>
    <w:tmpl w:val="F724B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1" w15:restartNumberingAfterBreak="0">
    <w:nsid w:val="63FF092D"/>
    <w:multiLevelType w:val="multilevel"/>
    <w:tmpl w:val="65561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2" w15:restartNumberingAfterBreak="0">
    <w:nsid w:val="65C34015"/>
    <w:multiLevelType w:val="singleLevel"/>
    <w:tmpl w:val="0B10E720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2"/>
  </w:num>
  <w:num w:numId="13">
    <w:abstractNumId w:val="6"/>
  </w:num>
  <w:num w:numId="14">
    <w:abstractNumId w:val="12"/>
  </w:num>
  <w:num w:numId="15">
    <w:abstractNumId w:val="7"/>
  </w:num>
  <w:num w:numId="16">
    <w:abstractNumId w:val="5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B9"/>
    <w:rsid w:val="00064B5C"/>
    <w:rsid w:val="000679E1"/>
    <w:rsid w:val="000700C3"/>
    <w:rsid w:val="00082896"/>
    <w:rsid w:val="00090EB7"/>
    <w:rsid w:val="000A2ECB"/>
    <w:rsid w:val="000B1920"/>
    <w:rsid w:val="000B5E9E"/>
    <w:rsid w:val="000C459F"/>
    <w:rsid w:val="000E0DCE"/>
    <w:rsid w:val="00101B4B"/>
    <w:rsid w:val="00106202"/>
    <w:rsid w:val="001200D2"/>
    <w:rsid w:val="00125F03"/>
    <w:rsid w:val="00137961"/>
    <w:rsid w:val="00141554"/>
    <w:rsid w:val="00150320"/>
    <w:rsid w:val="001520DF"/>
    <w:rsid w:val="0016573C"/>
    <w:rsid w:val="0017454F"/>
    <w:rsid w:val="0018340E"/>
    <w:rsid w:val="00192704"/>
    <w:rsid w:val="001978DA"/>
    <w:rsid w:val="001A70F3"/>
    <w:rsid w:val="001B6194"/>
    <w:rsid w:val="001C0227"/>
    <w:rsid w:val="001C0662"/>
    <w:rsid w:val="001D6AB0"/>
    <w:rsid w:val="001E7272"/>
    <w:rsid w:val="00215A0A"/>
    <w:rsid w:val="00225EDB"/>
    <w:rsid w:val="00231EBF"/>
    <w:rsid w:val="002B0BDA"/>
    <w:rsid w:val="002B6C59"/>
    <w:rsid w:val="002C021B"/>
    <w:rsid w:val="002C682A"/>
    <w:rsid w:val="002D365E"/>
    <w:rsid w:val="002D3ECD"/>
    <w:rsid w:val="002D4610"/>
    <w:rsid w:val="002E147D"/>
    <w:rsid w:val="002E48A3"/>
    <w:rsid w:val="002E6941"/>
    <w:rsid w:val="002F1CB3"/>
    <w:rsid w:val="00300E00"/>
    <w:rsid w:val="003058A7"/>
    <w:rsid w:val="00307E65"/>
    <w:rsid w:val="00310263"/>
    <w:rsid w:val="00310FBC"/>
    <w:rsid w:val="003356E4"/>
    <w:rsid w:val="00356869"/>
    <w:rsid w:val="00382131"/>
    <w:rsid w:val="003873FF"/>
    <w:rsid w:val="00393381"/>
    <w:rsid w:val="00394BD5"/>
    <w:rsid w:val="003B688C"/>
    <w:rsid w:val="003D4556"/>
    <w:rsid w:val="004269D0"/>
    <w:rsid w:val="004314C9"/>
    <w:rsid w:val="004555F4"/>
    <w:rsid w:val="00460D96"/>
    <w:rsid w:val="00462FE0"/>
    <w:rsid w:val="004725A4"/>
    <w:rsid w:val="00473935"/>
    <w:rsid w:val="00480218"/>
    <w:rsid w:val="004810DE"/>
    <w:rsid w:val="004F55D8"/>
    <w:rsid w:val="00511010"/>
    <w:rsid w:val="00566DCC"/>
    <w:rsid w:val="005839AA"/>
    <w:rsid w:val="005A4A81"/>
    <w:rsid w:val="005C395F"/>
    <w:rsid w:val="005D1FE0"/>
    <w:rsid w:val="005D442C"/>
    <w:rsid w:val="005E59F3"/>
    <w:rsid w:val="005F156F"/>
    <w:rsid w:val="005F78B0"/>
    <w:rsid w:val="0060062B"/>
    <w:rsid w:val="00630216"/>
    <w:rsid w:val="00632E70"/>
    <w:rsid w:val="00655502"/>
    <w:rsid w:val="00656890"/>
    <w:rsid w:val="0065741E"/>
    <w:rsid w:val="00667CD5"/>
    <w:rsid w:val="0069070D"/>
    <w:rsid w:val="006A19B0"/>
    <w:rsid w:val="006C3461"/>
    <w:rsid w:val="006D7F1F"/>
    <w:rsid w:val="006F5DCC"/>
    <w:rsid w:val="007162E4"/>
    <w:rsid w:val="00743E35"/>
    <w:rsid w:val="00763365"/>
    <w:rsid w:val="007665C8"/>
    <w:rsid w:val="007742B9"/>
    <w:rsid w:val="007762F4"/>
    <w:rsid w:val="00796E16"/>
    <w:rsid w:val="007A516D"/>
    <w:rsid w:val="007D5052"/>
    <w:rsid w:val="008206A1"/>
    <w:rsid w:val="00834EB2"/>
    <w:rsid w:val="00837D99"/>
    <w:rsid w:val="008520DE"/>
    <w:rsid w:val="00863D08"/>
    <w:rsid w:val="00870F95"/>
    <w:rsid w:val="008E62F4"/>
    <w:rsid w:val="008F7358"/>
    <w:rsid w:val="00907B28"/>
    <w:rsid w:val="00912E40"/>
    <w:rsid w:val="00913CCF"/>
    <w:rsid w:val="0091727B"/>
    <w:rsid w:val="00951655"/>
    <w:rsid w:val="009657DD"/>
    <w:rsid w:val="009C30B2"/>
    <w:rsid w:val="009D07DF"/>
    <w:rsid w:val="009D3C58"/>
    <w:rsid w:val="00A14C55"/>
    <w:rsid w:val="00A4158F"/>
    <w:rsid w:val="00A72147"/>
    <w:rsid w:val="00A9762E"/>
    <w:rsid w:val="00AB4C4E"/>
    <w:rsid w:val="00AC2C71"/>
    <w:rsid w:val="00AE6E82"/>
    <w:rsid w:val="00AF744A"/>
    <w:rsid w:val="00B05564"/>
    <w:rsid w:val="00B12766"/>
    <w:rsid w:val="00B2642D"/>
    <w:rsid w:val="00B337AE"/>
    <w:rsid w:val="00B62111"/>
    <w:rsid w:val="00B63EA4"/>
    <w:rsid w:val="00B65960"/>
    <w:rsid w:val="00BC1A2C"/>
    <w:rsid w:val="00BD2472"/>
    <w:rsid w:val="00BE3EF0"/>
    <w:rsid w:val="00BF59D4"/>
    <w:rsid w:val="00BF634B"/>
    <w:rsid w:val="00C07EDD"/>
    <w:rsid w:val="00C34FD8"/>
    <w:rsid w:val="00C54D42"/>
    <w:rsid w:val="00C63308"/>
    <w:rsid w:val="00C7573C"/>
    <w:rsid w:val="00C86947"/>
    <w:rsid w:val="00C9065E"/>
    <w:rsid w:val="00C90873"/>
    <w:rsid w:val="00CC604B"/>
    <w:rsid w:val="00CE606E"/>
    <w:rsid w:val="00D07174"/>
    <w:rsid w:val="00D1230E"/>
    <w:rsid w:val="00D13756"/>
    <w:rsid w:val="00D2094D"/>
    <w:rsid w:val="00D273B9"/>
    <w:rsid w:val="00D30B37"/>
    <w:rsid w:val="00D355C3"/>
    <w:rsid w:val="00D40A5E"/>
    <w:rsid w:val="00D458FF"/>
    <w:rsid w:val="00D74B75"/>
    <w:rsid w:val="00D87E2C"/>
    <w:rsid w:val="00D96353"/>
    <w:rsid w:val="00DB4988"/>
    <w:rsid w:val="00DC10F4"/>
    <w:rsid w:val="00DE0297"/>
    <w:rsid w:val="00DF13F9"/>
    <w:rsid w:val="00DF2C64"/>
    <w:rsid w:val="00DF77C8"/>
    <w:rsid w:val="00E11FC2"/>
    <w:rsid w:val="00E133CC"/>
    <w:rsid w:val="00E26BC8"/>
    <w:rsid w:val="00E30462"/>
    <w:rsid w:val="00E459AB"/>
    <w:rsid w:val="00E51E2C"/>
    <w:rsid w:val="00EA740D"/>
    <w:rsid w:val="00ED26C4"/>
    <w:rsid w:val="00ED59EC"/>
    <w:rsid w:val="00F07F5B"/>
    <w:rsid w:val="00F124CF"/>
    <w:rsid w:val="00F6625C"/>
    <w:rsid w:val="00F848F5"/>
    <w:rsid w:val="00FA0646"/>
    <w:rsid w:val="00FB231C"/>
    <w:rsid w:val="00FB24B0"/>
    <w:rsid w:val="00FC1D65"/>
    <w:rsid w:val="00FF54A6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2CB8D041"/>
  <w15:docId w15:val="{4275CB04-6DDA-45D7-A564-7EFB30A6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3" w:lineRule="atLeast"/>
    </w:pPr>
    <w:rPr>
      <w:rFonts w:ascii="Frutiger 45 Light" w:hAnsi="Frutiger 45 Light"/>
      <w:lang w:val="de-DE" w:eastAsia="de-CH"/>
    </w:rPr>
  </w:style>
  <w:style w:type="paragraph" w:styleId="Heading1">
    <w:name w:val="heading 1"/>
    <w:basedOn w:val="Normal"/>
    <w:next w:val="Normal"/>
    <w:qFormat/>
    <w:pPr>
      <w:numPr>
        <w:numId w:val="27"/>
      </w:numPr>
      <w:tabs>
        <w:tab w:val="clear" w:pos="432"/>
        <w:tab w:val="left" w:pos="567"/>
      </w:tabs>
      <w:ind w:left="567" w:hanging="567"/>
      <w:outlineLvl w:val="0"/>
    </w:pPr>
    <w:rPr>
      <w:b/>
      <w:kern w:val="28"/>
      <w:sz w:val="24"/>
      <w:lang w:val="de-CH"/>
    </w:rPr>
  </w:style>
  <w:style w:type="paragraph" w:styleId="Heading2">
    <w:name w:val="heading 2"/>
    <w:basedOn w:val="Normal"/>
    <w:next w:val="Normal"/>
    <w:autoRedefine/>
    <w:qFormat/>
    <w:pPr>
      <w:numPr>
        <w:ilvl w:val="1"/>
        <w:numId w:val="28"/>
      </w:numPr>
      <w:tabs>
        <w:tab w:val="clear" w:pos="576"/>
        <w:tab w:val="left" w:pos="567"/>
      </w:tabs>
      <w:ind w:left="567" w:hanging="567"/>
      <w:outlineLvl w:val="1"/>
    </w:pPr>
    <w:rPr>
      <w:b/>
      <w:lang w:val="de-CH"/>
    </w:rPr>
  </w:style>
  <w:style w:type="paragraph" w:styleId="Heading3">
    <w:name w:val="heading 3"/>
    <w:basedOn w:val="Normal"/>
    <w:next w:val="Normal"/>
    <w:autoRedefine/>
    <w:qFormat/>
    <w:pPr>
      <w:numPr>
        <w:ilvl w:val="2"/>
        <w:numId w:val="29"/>
      </w:numPr>
      <w:tabs>
        <w:tab w:val="clear" w:pos="720"/>
        <w:tab w:val="left" w:pos="567"/>
      </w:tabs>
      <w:ind w:left="567" w:hanging="567"/>
      <w:outlineLvl w:val="2"/>
    </w:pPr>
    <w:rPr>
      <w:lang w:val="de-CH"/>
    </w:rPr>
  </w:style>
  <w:style w:type="paragraph" w:styleId="Heading4">
    <w:name w:val="heading 4"/>
    <w:basedOn w:val="Normal"/>
    <w:next w:val="Normal"/>
    <w:qFormat/>
    <w:pPr>
      <w:numPr>
        <w:ilvl w:val="3"/>
        <w:numId w:val="30"/>
      </w:numPr>
      <w:tabs>
        <w:tab w:val="clear" w:pos="864"/>
        <w:tab w:val="left" w:pos="992"/>
      </w:tabs>
      <w:ind w:left="992" w:hanging="992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31"/>
      </w:numPr>
      <w:tabs>
        <w:tab w:val="clear" w:pos="1440"/>
        <w:tab w:val="left" w:pos="993"/>
      </w:tabs>
      <w:ind w:left="992" w:hanging="992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2"/>
      </w:numPr>
      <w:tabs>
        <w:tab w:val="clear" w:pos="1440"/>
        <w:tab w:val="left" w:pos="1134"/>
      </w:tabs>
      <w:ind w:left="1134" w:hanging="1134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33"/>
      </w:numPr>
      <w:tabs>
        <w:tab w:val="clear" w:pos="1800"/>
        <w:tab w:val="left" w:pos="1418"/>
      </w:tabs>
      <w:ind w:left="1418" w:hanging="1418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4"/>
      </w:numPr>
      <w:tabs>
        <w:tab w:val="clear" w:pos="1800"/>
        <w:tab w:val="left" w:pos="1418"/>
      </w:tabs>
      <w:ind w:left="1418" w:hanging="1418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35"/>
      </w:numPr>
      <w:tabs>
        <w:tab w:val="clear" w:pos="2160"/>
      </w:tabs>
      <w:ind w:left="1134" w:hanging="113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b/>
      <w:noProof/>
      <w:sz w:val="24"/>
    </w:rPr>
  </w:style>
  <w:style w:type="paragraph" w:styleId="List">
    <w:name w:val="List"/>
    <w:basedOn w:val="Normal"/>
    <w:pPr>
      <w:numPr>
        <w:numId w:val="14"/>
      </w:numPr>
      <w:tabs>
        <w:tab w:val="clear" w:pos="360"/>
        <w:tab w:val="left" w:pos="284"/>
      </w:tabs>
      <w:spacing w:line="243" w:lineRule="exact"/>
    </w:pPr>
  </w:style>
  <w:style w:type="paragraph" w:styleId="List2">
    <w:name w:val="List 2"/>
    <w:basedOn w:val="Normal"/>
    <w:pPr>
      <w:numPr>
        <w:numId w:val="15"/>
      </w:numPr>
      <w:tabs>
        <w:tab w:val="clear" w:pos="717"/>
        <w:tab w:val="left" w:pos="567"/>
      </w:tabs>
      <w:spacing w:line="243" w:lineRule="exact"/>
      <w:ind w:left="568" w:hanging="284"/>
    </w:pPr>
  </w:style>
  <w:style w:type="paragraph" w:styleId="List3">
    <w:name w:val="List 3"/>
    <w:basedOn w:val="Normal"/>
    <w:pPr>
      <w:numPr>
        <w:numId w:val="16"/>
      </w:numPr>
      <w:tabs>
        <w:tab w:val="clear" w:pos="360"/>
        <w:tab w:val="left" w:pos="851"/>
      </w:tabs>
      <w:spacing w:line="243" w:lineRule="exact"/>
      <w:ind w:left="851"/>
    </w:pPr>
  </w:style>
  <w:style w:type="paragraph" w:styleId="List4">
    <w:name w:val="List 4"/>
    <w:basedOn w:val="Normal"/>
    <w:pPr>
      <w:numPr>
        <w:numId w:val="17"/>
      </w:numPr>
      <w:tabs>
        <w:tab w:val="clear" w:pos="717"/>
        <w:tab w:val="left" w:pos="1134"/>
      </w:tabs>
      <w:spacing w:line="243" w:lineRule="exact"/>
      <w:ind w:left="1135" w:hanging="284"/>
    </w:pPr>
  </w:style>
  <w:style w:type="paragraph" w:styleId="Header">
    <w:name w:val="header"/>
    <w:basedOn w:val="Normal"/>
    <w:pPr>
      <w:tabs>
        <w:tab w:val="center" w:pos="4536"/>
        <w:tab w:val="right" w:pos="8675"/>
      </w:tabs>
      <w:spacing w:line="243" w:lineRule="exact"/>
    </w:pPr>
    <w:rPr>
      <w:sz w:val="15"/>
      <w:lang w:val="de-CH"/>
    </w:rPr>
  </w:style>
  <w:style w:type="paragraph" w:styleId="TOC2">
    <w:name w:val="toc 2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b/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567"/>
        <w:tab w:val="right" w:leader="dot" w:pos="8675"/>
      </w:tabs>
      <w:ind w:left="567" w:hanging="56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992"/>
        <w:tab w:val="right" w:leader="dot" w:pos="8675"/>
      </w:tabs>
      <w:ind w:left="992" w:hanging="992"/>
    </w:pPr>
  </w:style>
  <w:style w:type="paragraph" w:styleId="TOC5">
    <w:name w:val="toc 5"/>
    <w:basedOn w:val="Normal"/>
    <w:next w:val="Normal"/>
    <w:autoRedefine/>
    <w:semiHidden/>
    <w:pPr>
      <w:tabs>
        <w:tab w:val="left" w:pos="567"/>
        <w:tab w:val="right" w:leader="dot" w:pos="8675"/>
      </w:tabs>
      <w:ind w:left="992" w:hanging="99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3" w:lineRule="exact"/>
    </w:pPr>
  </w:style>
  <w:style w:type="paragraph" w:customStyle="1" w:styleId="DokTitel">
    <w:name w:val="DokTitel"/>
    <w:basedOn w:val="Normal"/>
    <w:pPr>
      <w:spacing w:line="240" w:lineRule="auto"/>
    </w:pPr>
    <w:rPr>
      <w:b/>
      <w:kern w:val="28"/>
      <w:sz w:val="40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8675"/>
      </w:tabs>
      <w:ind w:hanging="567"/>
    </w:pPr>
  </w:style>
  <w:style w:type="paragraph" w:styleId="TOC7">
    <w:name w:val="toc 7"/>
    <w:basedOn w:val="Normal"/>
    <w:next w:val="Normal"/>
    <w:autoRedefine/>
    <w:semiHidden/>
    <w:pPr>
      <w:ind w:hanging="567"/>
    </w:pPr>
  </w:style>
  <w:style w:type="paragraph" w:styleId="TOC8">
    <w:name w:val="toc 8"/>
    <w:basedOn w:val="Normal"/>
    <w:next w:val="Normal"/>
    <w:autoRedefine/>
    <w:semiHidden/>
    <w:pPr>
      <w:ind w:hanging="567"/>
    </w:pPr>
  </w:style>
  <w:style w:type="paragraph" w:styleId="TOC9">
    <w:name w:val="toc 9"/>
    <w:basedOn w:val="Normal"/>
    <w:next w:val="Normal"/>
    <w:autoRedefine/>
    <w:semiHidden/>
    <w:pPr>
      <w:ind w:hanging="567"/>
    </w:pPr>
  </w:style>
  <w:style w:type="table" w:styleId="TableGrid">
    <w:name w:val="Table Grid"/>
    <w:basedOn w:val="TableNormal"/>
    <w:rsid w:val="00394B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rsid w:val="000C459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giss\AppData\Roaming\Postforms.Net\Templates\3LERH4M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3LERH4ML.DOT</Template>
  <TotalTime>288</TotalTime>
  <Pages>1</Pages>
  <Words>15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Documento A4 vuoto, verticale</vt:lpstr>
      <vt:lpstr>Documento A4 vuoto, verticale</vt:lpstr>
    </vt:vector>
  </TitlesOfParts>
  <Company>La Posta Svizzera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A4 vuoto, verticale</dc:title>
  <dc:creator>gregiss</dc:creator>
  <cp:lastModifiedBy>Topuz Thomas (ALLIEVO)</cp:lastModifiedBy>
  <cp:revision>123</cp:revision>
  <dcterms:created xsi:type="dcterms:W3CDTF">2019-10-01T16:14:00Z</dcterms:created>
  <dcterms:modified xsi:type="dcterms:W3CDTF">2021-02-01T18:10:00Z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Note espe</vt:lpwstr>
  </property>
  <property fmtid="{D5CDD505-2E9C-101B-9397-08002B2CF9AE}" pid="3" name="Autor">
    <vt:lpwstr>gregiss</vt:lpwstr>
  </property>
  <property fmtid="{D5CDD505-2E9C-101B-9397-08002B2CF9AE}" pid="4" name="Ausgabestelle">
    <vt:lpwstr>IT16</vt:lpwstr>
  </property>
  <property fmtid="{D5CDD505-2E9C-101B-9397-08002B2CF9AE}" pid="5" name="Klassifizierung">
    <vt:lpwstr>interno</vt:lpwstr>
  </property>
</Properties>
</file>